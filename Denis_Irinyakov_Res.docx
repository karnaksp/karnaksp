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a9"/>
        <w:tblW w:w="3952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Макетная таблица верхнего колонтитула"/>
      </w:tblPr>
      <w:tblGrid>
        <w:gridCol w:w="3969"/>
        <w:gridCol w:w="3828"/>
      </w:tblGrid>
      <w:tr w:rsidR="003D0CD0" w:rsidRPr="00BD2010" w14:paraId="076ABB78" w14:textId="09DEDD2D" w:rsidTr="00BD2010">
        <w:trPr>
          <w:trHeight w:val="1705"/>
        </w:trPr>
        <w:tc>
          <w:tcPr>
            <w:tcW w:w="3969" w:type="dxa"/>
            <w:vAlign w:val="center"/>
          </w:tcPr>
          <w:p w14:paraId="3E7FD9E5" w14:textId="7345165F" w:rsidR="00BD2010" w:rsidRPr="00393D56" w:rsidRDefault="003D0CD0" w:rsidP="00BD2010">
            <w:pPr>
              <w:pStyle w:val="aa"/>
              <w:spacing w:line="360" w:lineRule="auto"/>
              <w:rPr>
                <w:sz w:val="36"/>
                <w:szCs w:val="44"/>
              </w:rPr>
            </w:pPr>
            <w:r w:rsidRPr="00BD2010">
              <w:rPr>
                <w:sz w:val="36"/>
                <w:szCs w:val="44"/>
                <w:lang w:val="en-US"/>
              </w:rPr>
              <w:t>Data</w:t>
            </w:r>
            <w:r w:rsidRPr="00F20F1C">
              <w:rPr>
                <w:sz w:val="36"/>
                <w:szCs w:val="44"/>
              </w:rPr>
              <w:t xml:space="preserve"> </w:t>
            </w:r>
            <w:r w:rsidR="00EC41BE">
              <w:rPr>
                <w:sz w:val="36"/>
                <w:szCs w:val="44"/>
                <w:lang w:val="en-US"/>
              </w:rPr>
              <w:t>E</w:t>
            </w:r>
            <w:r w:rsidR="00EC41BE" w:rsidRPr="00EC41BE">
              <w:rPr>
                <w:sz w:val="36"/>
                <w:szCs w:val="44"/>
                <w:lang w:val="en-US"/>
              </w:rPr>
              <w:t>ngineer</w:t>
            </w:r>
          </w:p>
          <w:p w14:paraId="3D4679A6" w14:textId="0BD8164B" w:rsidR="00027463" w:rsidRPr="004660DF" w:rsidRDefault="00027463" w:rsidP="00027463">
            <w:pPr>
              <w:pStyle w:val="30"/>
              <w:jc w:val="right"/>
              <w:outlineLvl w:val="2"/>
              <w:rPr>
                <w:sz w:val="12"/>
                <w:szCs w:val="18"/>
              </w:rPr>
            </w:pPr>
            <w:r w:rsidRPr="00751D23">
              <w:rPr>
                <w:sz w:val="12"/>
                <w:szCs w:val="18"/>
              </w:rPr>
              <w:t>2019-2023</w:t>
            </w:r>
            <w:r w:rsidRPr="004660DF">
              <w:rPr>
                <w:color w:val="F2F2F2" w:themeColor="background1" w:themeShade="F2"/>
                <w:sz w:val="12"/>
                <w:szCs w:val="18"/>
              </w:rPr>
              <w:t>/</w:t>
            </w:r>
          </w:p>
          <w:p w14:paraId="7EB2DFD3" w14:textId="463368C0" w:rsidR="00BD2010" w:rsidRPr="00BD2010" w:rsidRDefault="00BD2010" w:rsidP="005A0F83">
            <w:pPr>
              <w:pStyle w:val="aa"/>
              <w:spacing w:line="240" w:lineRule="auto"/>
              <w:jc w:val="right"/>
              <w:rPr>
                <w:sz w:val="28"/>
                <w:szCs w:val="44"/>
              </w:rPr>
            </w:pPr>
            <w:r w:rsidRPr="00BD2010">
              <w:rPr>
                <w:sz w:val="28"/>
                <w:szCs w:val="44"/>
              </w:rPr>
              <w:t>Образование</w:t>
            </w:r>
            <w:r>
              <w:rPr>
                <w:sz w:val="28"/>
                <w:szCs w:val="44"/>
              </w:rPr>
              <w:t xml:space="preserve"> - высшее</w:t>
            </w:r>
          </w:p>
          <w:p w14:paraId="412F97E0" w14:textId="6612CC02" w:rsidR="00027463" w:rsidRDefault="00BD2010" w:rsidP="005A0F83">
            <w:pPr>
              <w:pStyle w:val="20"/>
              <w:jc w:val="right"/>
              <w:outlineLvl w:val="1"/>
              <w:rPr>
                <w:rStyle w:val="ae"/>
                <w:sz w:val="18"/>
                <w:szCs w:val="22"/>
              </w:rPr>
            </w:pPr>
            <w:r w:rsidRPr="00BD2010">
              <w:rPr>
                <w:sz w:val="18"/>
                <w:szCs w:val="22"/>
              </w:rPr>
              <w:t xml:space="preserve">Эколог </w:t>
            </w:r>
            <w:r w:rsidR="00027463">
              <w:rPr>
                <w:sz w:val="18"/>
                <w:szCs w:val="22"/>
              </w:rPr>
              <w:t>–</w:t>
            </w:r>
            <w:r w:rsidRPr="00BD2010">
              <w:rPr>
                <w:sz w:val="18"/>
                <w:szCs w:val="22"/>
              </w:rPr>
              <w:t xml:space="preserve"> </w:t>
            </w:r>
            <w:r w:rsidR="00027463">
              <w:rPr>
                <w:sz w:val="18"/>
                <w:szCs w:val="22"/>
                <w:lang w:val="en-US"/>
              </w:rPr>
              <w:t>PhD</w:t>
            </w:r>
            <w:r w:rsidRPr="00BD2010">
              <w:rPr>
                <w:sz w:val="18"/>
                <w:szCs w:val="22"/>
                <w:lang w:bidi="ru-RU"/>
              </w:rPr>
              <w:t xml:space="preserve"> </w:t>
            </w:r>
            <w:r w:rsidRPr="00BD2010">
              <w:rPr>
                <w:rStyle w:val="ae"/>
                <w:sz w:val="18"/>
                <w:szCs w:val="22"/>
              </w:rPr>
              <w:t>в ФНЦ Биоразнообразия ДВО РАН, г. Владивосток</w:t>
            </w:r>
          </w:p>
          <w:p w14:paraId="04D3A5F8" w14:textId="1C206C75" w:rsidR="00393D56" w:rsidRPr="00393D56" w:rsidRDefault="00393D56" w:rsidP="00393D56">
            <w:pPr>
              <w:pStyle w:val="20"/>
              <w:outlineLvl w:val="1"/>
              <w:rPr>
                <w:sz w:val="16"/>
                <w:szCs w:val="20"/>
              </w:rPr>
            </w:pPr>
          </w:p>
        </w:tc>
        <w:tc>
          <w:tcPr>
            <w:tcW w:w="3828" w:type="dxa"/>
          </w:tcPr>
          <w:p w14:paraId="0B50CFA2" w14:textId="52A66DFE" w:rsidR="00BD2010" w:rsidRPr="00393D56" w:rsidRDefault="003D0CD0" w:rsidP="00393D56">
            <w:pPr>
              <w:ind w:left="134"/>
              <w:rPr>
                <w:b/>
                <w:color w:val="auto"/>
                <w:sz w:val="28"/>
                <w:szCs w:val="44"/>
              </w:rPr>
            </w:pPr>
            <w:r w:rsidRPr="003D0CD0">
              <w:rPr>
                <w:b/>
                <w:color w:val="auto"/>
                <w:sz w:val="28"/>
                <w:szCs w:val="44"/>
              </w:rPr>
              <w:t>Ириняков Денис Сергеевич</w:t>
            </w:r>
          </w:p>
          <w:tbl>
            <w:tblPr>
              <w:tblStyle w:val="a9"/>
              <w:tblW w:w="39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3250"/>
              <w:gridCol w:w="725"/>
            </w:tblGrid>
            <w:tr w:rsidR="003D0CD0" w:rsidRPr="009D0878" w14:paraId="1F7DA9E4" w14:textId="77777777" w:rsidTr="00427D42">
              <w:trPr>
                <w:trHeight w:val="162"/>
              </w:trPr>
              <w:tc>
                <w:tcPr>
                  <w:tcW w:w="325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69636FD" w14:textId="18914CFD" w:rsidR="003D0CD0" w:rsidRPr="009D0878" w:rsidRDefault="00C85AE1" w:rsidP="00BD2010">
                  <w:pPr>
                    <w:pStyle w:val="ac"/>
                    <w:ind w:left="-729"/>
                  </w:pPr>
                  <w:sdt>
                    <w:sdtPr>
                      <w:alias w:val="Введите адрес:"/>
                      <w:tag w:val="Введите адрес:"/>
                      <w:id w:val="1402101054"/>
                      <w:placeholder>
                        <w:docPart w:val="D121BDD12DD24172A5B55E80CAF3CC6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D2010">
                        <w:t xml:space="preserve">г. </w:t>
                      </w:r>
                      <w:r w:rsidR="00E66A81">
                        <w:t>Санкт-Петербург</w:t>
                      </w:r>
                    </w:sdtContent>
                  </w:sdt>
                </w:p>
              </w:tc>
              <w:tc>
                <w:tcPr>
                  <w:tcW w:w="72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BC85551" w14:textId="77777777" w:rsidR="003D0CD0" w:rsidRPr="009D0878" w:rsidRDefault="003D0CD0" w:rsidP="003D0CD0">
                  <w:pPr>
                    <w:pStyle w:val="affffff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4C69F982" wp14:editId="41324D6E">
                            <wp:extent cx="118872" cy="118872"/>
                            <wp:effectExtent l="0" t="0" r="0" b="0"/>
                            <wp:docPr id="12" name="Значок адреса" descr="Значок адреса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shape w14:anchorId="3DF358A9" id="Значок адреса" o:spid="_x0000_s1026" alt="Значок адреса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D0CD0" w:rsidRPr="009D0878" w14:paraId="29F4B532" w14:textId="77777777" w:rsidTr="00427D42">
              <w:trPr>
                <w:trHeight w:val="162"/>
              </w:trPr>
              <w:sdt>
                <w:sdtPr>
                  <w:alias w:val="Введите номер телефона:"/>
                  <w:tag w:val="Введите номер телефона:"/>
                  <w:id w:val="1910195758"/>
                  <w:placeholder>
                    <w:docPart w:val="4628F90010834936B6F370B98E4AF6B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50" w:type="dxa"/>
                      <w:tcMar>
                        <w:left w:w="720" w:type="dxa"/>
                        <w:right w:w="29" w:type="dxa"/>
                      </w:tcMar>
                    </w:tcPr>
                    <w:p w14:paraId="32EB62C6" w14:textId="77777777" w:rsidR="003D0CD0" w:rsidRPr="009D0878" w:rsidRDefault="003D0CD0" w:rsidP="003D0CD0">
                      <w:pPr>
                        <w:pStyle w:val="ac"/>
                        <w:ind w:left="-729"/>
                      </w:pPr>
                      <w:r>
                        <w:t>+7 924 236 02 83</w:t>
                      </w:r>
                    </w:p>
                  </w:tc>
                </w:sdtContent>
              </w:sdt>
              <w:tc>
                <w:tcPr>
                  <w:tcW w:w="725" w:type="dxa"/>
                  <w:tcMar>
                    <w:left w:w="0" w:type="dxa"/>
                    <w:right w:w="0" w:type="dxa"/>
                  </w:tcMar>
                </w:tcPr>
                <w:p w14:paraId="0B3922B2" w14:textId="77777777" w:rsidR="003D0CD0" w:rsidRPr="009D0878" w:rsidRDefault="003D0CD0" w:rsidP="003D0CD0">
                  <w:pPr>
                    <w:pStyle w:val="affffff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474A4AC4" wp14:editId="08232D67">
                            <wp:extent cx="109728" cy="109728"/>
                            <wp:effectExtent l="0" t="0" r="5080" b="5080"/>
                            <wp:docPr id="13" name="Значок телефона" descr="Значок телефона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shape w14:anchorId="2C5DC7B4" id="Значок телефона" o:spid="_x0000_s1026" alt="Значок телефона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D0CD0" w:rsidRPr="009D0878" w14:paraId="1B6050EC" w14:textId="77777777" w:rsidTr="00427D42">
              <w:trPr>
                <w:trHeight w:val="162"/>
              </w:trPr>
              <w:sdt>
                <w:sdtPr>
                  <w:alias w:val="Введите электронный адрес:"/>
                  <w:tag w:val="Введите электронный адрес:"/>
                  <w:id w:val="-1695843576"/>
                  <w:placeholder>
                    <w:docPart w:val="9CE472CBC1434BEF96BD1CBBF893EED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50" w:type="dxa"/>
                      <w:tcMar>
                        <w:left w:w="720" w:type="dxa"/>
                        <w:right w:w="29" w:type="dxa"/>
                      </w:tcMar>
                    </w:tcPr>
                    <w:p w14:paraId="2BD81149" w14:textId="77777777" w:rsidR="003D0CD0" w:rsidRPr="009D0878" w:rsidRDefault="003D0CD0" w:rsidP="003D0CD0">
                      <w:pPr>
                        <w:pStyle w:val="ac"/>
                        <w:ind w:left="-729"/>
                      </w:pPr>
                      <w:r w:rsidRPr="00BD2010">
                        <w:t>irinyakov2016@yandex.ru</w:t>
                      </w:r>
                    </w:p>
                  </w:tc>
                </w:sdtContent>
              </w:sdt>
              <w:tc>
                <w:tcPr>
                  <w:tcW w:w="725" w:type="dxa"/>
                  <w:tcMar>
                    <w:left w:w="0" w:type="dxa"/>
                    <w:right w:w="0" w:type="dxa"/>
                  </w:tcMar>
                </w:tcPr>
                <w:p w14:paraId="1B1BFA5C" w14:textId="77777777" w:rsidR="003D0CD0" w:rsidRPr="009D0878" w:rsidRDefault="003D0CD0" w:rsidP="003D0CD0">
                  <w:pPr>
                    <w:pStyle w:val="affffff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489186FC" wp14:editId="11F43EBA">
                            <wp:extent cx="137160" cy="91440"/>
                            <wp:effectExtent l="0" t="0" r="0" b="3810"/>
                            <wp:docPr id="14" name="Полилиния 5" descr="Значок электронной почт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shape w14:anchorId="54E3754E" id="Полилиния 5" o:spid="_x0000_s1026" alt="Значок электронной почты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D0CD0" w:rsidRPr="009D0878" w14:paraId="4550EB91" w14:textId="77777777" w:rsidTr="00427D42">
              <w:trPr>
                <w:trHeight w:val="162"/>
              </w:trPr>
              <w:tc>
                <w:tcPr>
                  <w:tcW w:w="3250" w:type="dxa"/>
                  <w:tcMar>
                    <w:left w:w="720" w:type="dxa"/>
                    <w:right w:w="29" w:type="dxa"/>
                  </w:tcMar>
                </w:tcPr>
                <w:p w14:paraId="590D3BBC" w14:textId="0ACA1D06" w:rsidR="003D0CD0" w:rsidRPr="009D0878" w:rsidRDefault="007C7D89" w:rsidP="003D0CD0">
                  <w:pPr>
                    <w:pStyle w:val="ac"/>
                    <w:ind w:left="-729"/>
                  </w:pPr>
                  <w:hyperlink r:id="rId9" w:history="1">
                    <w:r w:rsidRPr="007C7D89">
                      <w:rPr>
                        <w:rStyle w:val="afffe"/>
                        <w:sz w:val="18"/>
                        <w:szCs w:val="18"/>
                      </w:rPr>
                      <w:t>https://github.com/karnaksp</w:t>
                    </w:r>
                  </w:hyperlink>
                </w:p>
              </w:tc>
              <w:tc>
                <w:tcPr>
                  <w:tcW w:w="725" w:type="dxa"/>
                  <w:tcMar>
                    <w:left w:w="0" w:type="dxa"/>
                    <w:right w:w="0" w:type="dxa"/>
                  </w:tcMar>
                </w:tcPr>
                <w:p w14:paraId="6BB97881" w14:textId="04EA36DE" w:rsidR="003D0CD0" w:rsidRPr="009D0878" w:rsidRDefault="003D0CD0" w:rsidP="003D0CD0">
                  <w:pPr>
                    <w:pStyle w:val="affffff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62171C7E" wp14:editId="5D993852">
                            <wp:extent cx="118872" cy="118872"/>
                            <wp:effectExtent l="0" t="0" r="0" b="0"/>
                            <wp:docPr id="15" name="Значок веб-сайта" descr="Значок «Twitter, блог, портфолио»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shape w14:anchorId="3E426710" id="Значок веб-сайта" o:spid="_x0000_s1026" alt="Значок «Twitter, блог, портфолио»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5D7CDB5" w14:textId="77777777" w:rsidR="003D0CD0" w:rsidRPr="003D0CD0" w:rsidRDefault="003D0CD0" w:rsidP="003D0CD0">
            <w:pPr>
              <w:ind w:left="134"/>
              <w:rPr>
                <w:b/>
                <w:color w:val="auto"/>
                <w:sz w:val="28"/>
                <w:szCs w:val="44"/>
              </w:rPr>
            </w:pPr>
          </w:p>
        </w:tc>
      </w:tr>
    </w:tbl>
    <w:p w14:paraId="5CFD1D94" w14:textId="666600DE" w:rsidR="000C056A" w:rsidRPr="00027463" w:rsidRDefault="00393D56" w:rsidP="000C056A">
      <w:pPr>
        <w:pStyle w:val="1"/>
        <w:rPr>
          <w:noProof/>
          <w:color w:val="auto"/>
          <w:sz w:val="44"/>
          <w:szCs w:val="36"/>
          <w:lang w:eastAsia="ru-RU"/>
        </w:rPr>
      </w:pPr>
      <w:r>
        <w:rPr>
          <w:noProof/>
          <w:color w:val="auto"/>
          <w:sz w:val="44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40342627" wp14:editId="2A3C217C">
            <wp:simplePos x="0" y="0"/>
            <wp:positionH relativeFrom="column">
              <wp:posOffset>5085715</wp:posOffset>
            </wp:positionH>
            <wp:positionV relativeFrom="paragraph">
              <wp:posOffset>-1433830</wp:posOffset>
            </wp:positionV>
            <wp:extent cx="1161415" cy="1155065"/>
            <wp:effectExtent l="0" t="0" r="635" b="6985"/>
            <wp:wrapNone/>
            <wp:docPr id="1144914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3" r="6219"/>
                    <a:stretch/>
                  </pic:blipFill>
                  <pic:spPr bwMode="auto">
                    <a:xfrm>
                      <a:off x="0" y="0"/>
                      <a:ext cx="116141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867549">
        <w:rPr>
          <w:color w:val="auto"/>
          <w:spacing w:val="20"/>
          <w:sz w:val="24"/>
          <w:szCs w:val="20"/>
        </w:rPr>
        <w:t>Стек</w:t>
      </w:r>
      <w:r w:rsidR="00867549" w:rsidRPr="00867549">
        <w:rPr>
          <w:color w:val="auto"/>
          <w:spacing w:val="20"/>
          <w:sz w:val="24"/>
          <w:szCs w:val="20"/>
          <w:lang w:val="en-US"/>
        </w:rPr>
        <w:t>:</w:t>
      </w:r>
      <w:r w:rsidR="00E91FEC" w:rsidRPr="00867549">
        <w:rPr>
          <w:color w:val="auto"/>
          <w:spacing w:val="20"/>
          <w:sz w:val="24"/>
          <w:szCs w:val="20"/>
          <w:lang w:val="en-US"/>
        </w:rPr>
        <w:t xml:space="preserve">   </w:t>
      </w:r>
      <w:proofErr w:type="gramEnd"/>
      <w:r w:rsidR="00E91FEC" w:rsidRPr="00867549">
        <w:rPr>
          <w:color w:val="auto"/>
          <w:spacing w:val="20"/>
          <w:sz w:val="24"/>
          <w:szCs w:val="20"/>
          <w:lang w:val="en-US"/>
        </w:rPr>
        <w:t xml:space="preserve">           </w:t>
      </w:r>
      <w:r w:rsidR="00867549" w:rsidRPr="00867549">
        <w:rPr>
          <w:color w:val="auto"/>
          <w:spacing w:val="20"/>
          <w:sz w:val="24"/>
          <w:szCs w:val="20"/>
          <w:lang w:val="en-US"/>
        </w:rPr>
        <w:t xml:space="preserve">     </w:t>
      </w:r>
      <w:r w:rsidR="00867549">
        <w:rPr>
          <w:color w:val="auto"/>
          <w:spacing w:val="20"/>
          <w:sz w:val="24"/>
          <w:szCs w:val="20"/>
        </w:rPr>
        <w:t xml:space="preserve">                                    </w:t>
      </w:r>
      <w:r w:rsidR="00867549" w:rsidRPr="00867549">
        <w:rPr>
          <w:color w:val="auto"/>
          <w:spacing w:val="20"/>
          <w:sz w:val="24"/>
          <w:szCs w:val="20"/>
          <w:lang w:val="en-US"/>
        </w:rPr>
        <w:t xml:space="preserve">                    </w:t>
      </w:r>
      <w:r w:rsidR="00E91FEC" w:rsidRPr="00867549">
        <w:rPr>
          <w:color w:val="auto"/>
          <w:spacing w:val="20"/>
          <w:sz w:val="24"/>
          <w:szCs w:val="20"/>
        </w:rPr>
        <w:t>Дополнительные курсы</w:t>
      </w:r>
      <w:r w:rsidR="00867549" w:rsidRPr="00867549">
        <w:rPr>
          <w:color w:val="auto"/>
          <w:spacing w:val="20"/>
          <w:sz w:val="24"/>
          <w:szCs w:val="20"/>
          <w:lang w:val="en-US"/>
        </w:rPr>
        <w:t>:</w:t>
      </w:r>
    </w:p>
    <w:tbl>
      <w:tblPr>
        <w:tblStyle w:val="a9"/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 "/>
      </w:tblPr>
      <w:tblGrid>
        <w:gridCol w:w="1418"/>
        <w:gridCol w:w="1701"/>
        <w:gridCol w:w="1559"/>
        <w:gridCol w:w="5245"/>
      </w:tblGrid>
      <w:tr w:rsidR="00E91FEC" w:rsidRPr="00E91FEC" w14:paraId="50E90CFA" w14:textId="5CC7023E" w:rsidTr="00027463">
        <w:trPr>
          <w:trHeight w:val="1537"/>
        </w:trPr>
        <w:tc>
          <w:tcPr>
            <w:tcW w:w="1418" w:type="dxa"/>
          </w:tcPr>
          <w:p w14:paraId="70AD7CD8" w14:textId="017B3C6F" w:rsidR="00E91FEC" w:rsidRPr="00E91FEC" w:rsidRDefault="006A033F" w:rsidP="004A4FC1">
            <w:pPr>
              <w:pStyle w:val="a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18"/>
              </w:rPr>
            </w:pPr>
            <w:bookmarkStart w:id="0" w:name="_Hlk190410842"/>
            <w:r>
              <w:rPr>
                <w:sz w:val="18"/>
                <w:lang w:val="en-US"/>
              </w:rPr>
              <w:t>SQL</w:t>
            </w:r>
          </w:p>
          <w:p w14:paraId="54CAEA94" w14:textId="0EE8725B" w:rsidR="00E91FEC" w:rsidRPr="00E91FEC" w:rsidRDefault="00E91FEC" w:rsidP="004A4FC1">
            <w:pPr>
              <w:pStyle w:val="a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18"/>
              </w:rPr>
            </w:pPr>
            <w:r w:rsidRPr="00E91FEC">
              <w:rPr>
                <w:sz w:val="18"/>
                <w:lang w:val="en-US"/>
              </w:rPr>
              <w:t>Python</w:t>
            </w:r>
          </w:p>
          <w:p w14:paraId="60A5D8FD" w14:textId="77777777" w:rsidR="00252C10" w:rsidRPr="00E91FEC" w:rsidRDefault="00252C10" w:rsidP="00252C10">
            <w:pPr>
              <w:pStyle w:val="a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18"/>
              </w:rPr>
            </w:pPr>
            <w:r w:rsidRPr="00E91FEC">
              <w:rPr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C++</w:t>
            </w:r>
          </w:p>
          <w:p w14:paraId="0C1DED16" w14:textId="77777777" w:rsidR="00252C10" w:rsidRPr="00E91FEC" w:rsidRDefault="00252C10" w:rsidP="00252C10">
            <w:pPr>
              <w:pStyle w:val="a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18"/>
              </w:rPr>
            </w:pPr>
            <w:r w:rsidRPr="00E91FEC">
              <w:rPr>
                <w:sz w:val="18"/>
                <w:lang w:val="en-US"/>
              </w:rPr>
              <w:t>Bash</w:t>
            </w:r>
            <w:r>
              <w:rPr>
                <w:sz w:val="18"/>
                <w:lang w:val="en-US"/>
              </w:rPr>
              <w:t>/batch</w:t>
            </w:r>
          </w:p>
          <w:p w14:paraId="0445E0B0" w14:textId="1568F40F" w:rsidR="00E91FEC" w:rsidRPr="00E91FEC" w:rsidRDefault="00252C10" w:rsidP="004A4FC1">
            <w:pPr>
              <w:pStyle w:val="a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18"/>
              </w:rPr>
            </w:pPr>
            <w:proofErr w:type="spellStart"/>
            <w:r>
              <w:rPr>
                <w:sz w:val="18"/>
                <w:lang w:val="en-US"/>
              </w:rPr>
              <w:t>powershell</w:t>
            </w:r>
            <w:proofErr w:type="spellEnd"/>
          </w:p>
          <w:p w14:paraId="4A9B5923" w14:textId="70BC11EF" w:rsidR="00E91FEC" w:rsidRPr="00E91FEC" w:rsidRDefault="00E91FEC" w:rsidP="004A4FC1">
            <w:pPr>
              <w:pStyle w:val="a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18"/>
              </w:rPr>
            </w:pPr>
            <w:r w:rsidRPr="00E91FEC">
              <w:rPr>
                <w:sz w:val="18"/>
                <w:lang w:val="en-US"/>
              </w:rPr>
              <w:t>G</w:t>
            </w:r>
            <w:r w:rsidR="00252C10">
              <w:rPr>
                <w:sz w:val="18"/>
                <w:lang w:val="en-US"/>
              </w:rPr>
              <w:t>o</w:t>
            </w:r>
          </w:p>
        </w:tc>
        <w:tc>
          <w:tcPr>
            <w:tcW w:w="1701" w:type="dxa"/>
            <w:tcMar>
              <w:left w:w="360" w:type="dxa"/>
              <w:right w:w="0" w:type="dxa"/>
            </w:tcMar>
          </w:tcPr>
          <w:p w14:paraId="1CC1FF20" w14:textId="3B703786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Git</w:t>
            </w:r>
          </w:p>
          <w:p w14:paraId="70F14E34" w14:textId="31938C71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Docker</w:t>
            </w:r>
          </w:p>
          <w:p w14:paraId="337DFBBD" w14:textId="44FC3155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Vagrant</w:t>
            </w:r>
          </w:p>
          <w:p w14:paraId="6F94E775" w14:textId="0F39215A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Airflow</w:t>
            </w:r>
          </w:p>
          <w:p w14:paraId="7C9EA2FD" w14:textId="76C6BD05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CI/CD</w:t>
            </w:r>
          </w:p>
          <w:p w14:paraId="1CD5CB68" w14:textId="1602ABC6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LLM’</w:t>
            </w:r>
            <w:proofErr w:type="spellStart"/>
            <w:r>
              <w:rPr>
                <w:sz w:val="18"/>
              </w:rPr>
              <w:t>ки</w:t>
            </w:r>
            <w:proofErr w:type="spellEnd"/>
          </w:p>
        </w:tc>
        <w:tc>
          <w:tcPr>
            <w:tcW w:w="1559" w:type="dxa"/>
          </w:tcPr>
          <w:p w14:paraId="508332FD" w14:textId="460FCFFE" w:rsidR="00F62959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</w:rPr>
            </w:pPr>
            <w:r>
              <w:rPr>
                <w:sz w:val="18"/>
                <w:lang w:val="en-US"/>
              </w:rPr>
              <w:t>PostgreSQL</w:t>
            </w:r>
          </w:p>
          <w:p w14:paraId="050CC3C0" w14:textId="4E0E5A59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Greenplum</w:t>
            </w:r>
          </w:p>
          <w:p w14:paraId="46804577" w14:textId="6DCC3F45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Clickhouse</w:t>
            </w:r>
            <w:proofErr w:type="spellEnd"/>
          </w:p>
          <w:p w14:paraId="0EAC39D7" w14:textId="563A3144" w:rsidR="00E91FEC" w:rsidRP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MySQL</w:t>
            </w:r>
          </w:p>
          <w:p w14:paraId="1861E5AD" w14:textId="5D02906B" w:rsidR="00E91FEC" w:rsidRDefault="00252C10" w:rsidP="004A4FC1">
            <w:pPr>
              <w:pStyle w:val="a"/>
              <w:spacing w:line="360" w:lineRule="auto"/>
              <w:ind w:left="357" w:hanging="3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Kafka</w:t>
            </w:r>
          </w:p>
          <w:p w14:paraId="4389FA9B" w14:textId="4D7B629B" w:rsidR="00E91FEC" w:rsidRPr="00E91FEC" w:rsidRDefault="00A96063" w:rsidP="004A4FC1">
            <w:pPr>
              <w:pStyle w:val="a"/>
              <w:spacing w:line="360" w:lineRule="auto"/>
              <w:ind w:left="357" w:hanging="3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PL/</w:t>
            </w:r>
            <w:proofErr w:type="spellStart"/>
            <w:r>
              <w:rPr>
                <w:sz w:val="18"/>
                <w:lang w:val="en-US"/>
              </w:rPr>
              <w:t>pgSQL</w:t>
            </w:r>
            <w:proofErr w:type="spellEnd"/>
          </w:p>
        </w:tc>
        <w:tc>
          <w:tcPr>
            <w:tcW w:w="5245" w:type="dxa"/>
          </w:tcPr>
          <w:p w14:paraId="0174C59B" w14:textId="6BCB090A" w:rsidR="004A4FC1" w:rsidRPr="004A4FC1" w:rsidRDefault="004A4FC1" w:rsidP="004A4FC1">
            <w:pPr>
              <w:pStyle w:val="30"/>
              <w:spacing w:before="120"/>
              <w:jc w:val="right"/>
              <w:outlineLvl w:val="2"/>
              <w:rPr>
                <w:sz w:val="16"/>
                <w:szCs w:val="18"/>
                <w:lang w:val="en-US"/>
              </w:rPr>
            </w:pPr>
            <w:r w:rsidRPr="005D5DCE">
              <w:rPr>
                <w:sz w:val="16"/>
                <w:szCs w:val="18"/>
              </w:rPr>
              <w:t>Февраль</w:t>
            </w:r>
            <w:r w:rsidRPr="005D5DCE">
              <w:rPr>
                <w:sz w:val="16"/>
                <w:szCs w:val="18"/>
                <w:lang w:bidi="ru-RU"/>
              </w:rPr>
              <w:t xml:space="preserve"> </w:t>
            </w:r>
            <w:r w:rsidRPr="005D5DCE">
              <w:rPr>
                <w:sz w:val="16"/>
                <w:szCs w:val="18"/>
              </w:rPr>
              <w:t>202</w:t>
            </w:r>
            <w:r>
              <w:rPr>
                <w:sz w:val="16"/>
                <w:szCs w:val="18"/>
                <w:lang w:val="en-US"/>
              </w:rPr>
              <w:t>4</w:t>
            </w:r>
            <w:r w:rsidRPr="005D5DCE">
              <w:rPr>
                <w:sz w:val="16"/>
                <w:szCs w:val="18"/>
              </w:rPr>
              <w:t xml:space="preserve"> – </w:t>
            </w:r>
            <w:r>
              <w:rPr>
                <w:sz w:val="16"/>
                <w:szCs w:val="18"/>
              </w:rPr>
              <w:t>АПРЕЛЬ 2024</w:t>
            </w:r>
          </w:p>
          <w:p w14:paraId="79C1468D" w14:textId="7C087745" w:rsidR="004A4FC1" w:rsidRPr="004A4FC1" w:rsidRDefault="00C85AE1" w:rsidP="004A4FC1">
            <w:pPr>
              <w:pStyle w:val="20"/>
              <w:jc w:val="right"/>
              <w:outlineLvl w:val="1"/>
              <w:rPr>
                <w:sz w:val="16"/>
                <w:szCs w:val="18"/>
                <w:lang w:val="en-US"/>
              </w:rPr>
            </w:pPr>
            <w:hyperlink r:id="rId11" w:history="1">
              <w:r w:rsidR="004A4FC1" w:rsidRPr="004A4FC1">
                <w:rPr>
                  <w:rStyle w:val="afffe"/>
                  <w:sz w:val="20"/>
                  <w:szCs w:val="22"/>
                  <w:lang w:val="en-US"/>
                </w:rPr>
                <w:t>Greenplum database</w:t>
              </w:r>
            </w:hyperlink>
            <w:r w:rsidR="004A4FC1" w:rsidRPr="005D5DCE">
              <w:rPr>
                <w:sz w:val="20"/>
                <w:szCs w:val="22"/>
                <w:lang w:bidi="ru-RU"/>
              </w:rPr>
              <w:t xml:space="preserve"> </w:t>
            </w:r>
            <w:r w:rsidR="004A4FC1">
              <w:rPr>
                <w:rStyle w:val="ae"/>
                <w:sz w:val="20"/>
                <w:szCs w:val="22"/>
              </w:rPr>
              <w:t xml:space="preserve">от </w:t>
            </w:r>
            <w:proofErr w:type="spellStart"/>
            <w:r w:rsidR="004A4FC1">
              <w:rPr>
                <w:rStyle w:val="ae"/>
                <w:sz w:val="20"/>
                <w:szCs w:val="22"/>
                <w:lang w:val="en-US"/>
              </w:rPr>
              <w:t>SapienseSolutions</w:t>
            </w:r>
            <w:proofErr w:type="spellEnd"/>
          </w:p>
          <w:p w14:paraId="3A804CAB" w14:textId="4E3A776B" w:rsidR="00E91FEC" w:rsidRPr="00252C10" w:rsidRDefault="00E91FEC" w:rsidP="00867549">
            <w:pPr>
              <w:pStyle w:val="30"/>
              <w:spacing w:before="120"/>
              <w:jc w:val="right"/>
              <w:outlineLvl w:val="2"/>
              <w:rPr>
                <w:sz w:val="16"/>
                <w:szCs w:val="18"/>
              </w:rPr>
            </w:pPr>
            <w:r w:rsidRPr="005D5DCE">
              <w:rPr>
                <w:sz w:val="16"/>
                <w:szCs w:val="18"/>
              </w:rPr>
              <w:t>Февраль</w:t>
            </w:r>
            <w:r w:rsidRPr="005D5DCE">
              <w:rPr>
                <w:sz w:val="16"/>
                <w:szCs w:val="18"/>
                <w:lang w:bidi="ru-RU"/>
              </w:rPr>
              <w:t xml:space="preserve"> </w:t>
            </w:r>
            <w:r w:rsidRPr="005D5DCE">
              <w:rPr>
                <w:sz w:val="16"/>
                <w:szCs w:val="18"/>
              </w:rPr>
              <w:t xml:space="preserve">2023 – </w:t>
            </w:r>
            <w:r w:rsidR="00252C10">
              <w:rPr>
                <w:sz w:val="16"/>
                <w:szCs w:val="18"/>
              </w:rPr>
              <w:t>ЯНВАРЬ 2024</w:t>
            </w:r>
          </w:p>
          <w:p w14:paraId="09EDA50D" w14:textId="21E95E8E" w:rsidR="00E91FEC" w:rsidRPr="00E91FEC" w:rsidRDefault="00C85AE1" w:rsidP="00867549">
            <w:pPr>
              <w:pStyle w:val="20"/>
              <w:jc w:val="right"/>
              <w:outlineLvl w:val="1"/>
              <w:rPr>
                <w:sz w:val="16"/>
                <w:szCs w:val="18"/>
              </w:rPr>
            </w:pPr>
            <w:hyperlink r:id="rId12" w:history="1">
              <w:r w:rsidR="00E91FEC" w:rsidRPr="00027463">
                <w:rPr>
                  <w:rStyle w:val="afffe"/>
                  <w:sz w:val="20"/>
                  <w:szCs w:val="22"/>
                </w:rPr>
                <w:t>Школа 21</w:t>
              </w:r>
            </w:hyperlink>
            <w:r w:rsidR="00E91FEC" w:rsidRPr="005D5DCE">
              <w:rPr>
                <w:sz w:val="20"/>
                <w:szCs w:val="22"/>
                <w:lang w:bidi="ru-RU"/>
              </w:rPr>
              <w:t xml:space="preserve"> </w:t>
            </w:r>
            <w:r w:rsidR="00E91FEC">
              <w:rPr>
                <w:rStyle w:val="ae"/>
                <w:sz w:val="20"/>
                <w:szCs w:val="22"/>
              </w:rPr>
              <w:t>от СБЕР</w:t>
            </w:r>
          </w:p>
          <w:p w14:paraId="7CE191BA" w14:textId="311BFD66" w:rsidR="00E91FEC" w:rsidRPr="00A96063" w:rsidRDefault="00E91FEC" w:rsidP="00867549">
            <w:pPr>
              <w:pStyle w:val="30"/>
              <w:spacing w:before="120"/>
              <w:jc w:val="right"/>
              <w:outlineLvl w:val="2"/>
              <w:rPr>
                <w:sz w:val="16"/>
                <w:szCs w:val="18"/>
              </w:rPr>
            </w:pPr>
            <w:r w:rsidRPr="005D5DCE">
              <w:rPr>
                <w:sz w:val="16"/>
                <w:szCs w:val="18"/>
              </w:rPr>
              <w:t>январь</w:t>
            </w:r>
            <w:r w:rsidRPr="005D5DCE">
              <w:rPr>
                <w:sz w:val="16"/>
                <w:szCs w:val="18"/>
                <w:lang w:bidi="ru-RU"/>
              </w:rPr>
              <w:t xml:space="preserve"> </w:t>
            </w:r>
            <w:r w:rsidRPr="005D5DCE">
              <w:rPr>
                <w:sz w:val="16"/>
                <w:szCs w:val="18"/>
              </w:rPr>
              <w:t>202</w:t>
            </w:r>
            <w:r w:rsidR="00A96063">
              <w:rPr>
                <w:sz w:val="16"/>
                <w:szCs w:val="18"/>
                <w:lang w:val="en-US"/>
              </w:rPr>
              <w:t>4</w:t>
            </w:r>
            <w:r w:rsidRPr="005D5DCE">
              <w:rPr>
                <w:sz w:val="16"/>
                <w:szCs w:val="18"/>
              </w:rPr>
              <w:t xml:space="preserve"> – </w:t>
            </w:r>
            <w:r w:rsidR="007E73DE">
              <w:rPr>
                <w:sz w:val="16"/>
                <w:szCs w:val="18"/>
              </w:rPr>
              <w:t>июль 202</w:t>
            </w:r>
            <w:r w:rsidR="00A96063" w:rsidRPr="00A96063">
              <w:rPr>
                <w:sz w:val="16"/>
                <w:szCs w:val="18"/>
              </w:rPr>
              <w:t>4</w:t>
            </w:r>
          </w:p>
          <w:p w14:paraId="4B8DB8F9" w14:textId="23BD0008" w:rsidR="00E91FEC" w:rsidRPr="004A4FC1" w:rsidRDefault="00C85AE1" w:rsidP="00867549">
            <w:pPr>
              <w:pStyle w:val="20"/>
              <w:jc w:val="right"/>
              <w:outlineLvl w:val="1"/>
              <w:rPr>
                <w:sz w:val="16"/>
                <w:szCs w:val="18"/>
              </w:rPr>
            </w:pPr>
            <w:hyperlink r:id="rId13" w:history="1">
              <w:r w:rsidR="00F62959" w:rsidRPr="00EC41BE">
                <w:rPr>
                  <w:rStyle w:val="afffe"/>
                  <w:sz w:val="20"/>
                  <w:szCs w:val="22"/>
                </w:rPr>
                <w:t>Школа</w:t>
              </w:r>
              <w:r w:rsidR="00F62959" w:rsidRPr="004A4FC1">
                <w:rPr>
                  <w:rStyle w:val="afffe"/>
                  <w:sz w:val="20"/>
                  <w:szCs w:val="22"/>
                </w:rPr>
                <w:t xml:space="preserve"> </w:t>
              </w:r>
              <w:r w:rsidR="00F62959" w:rsidRPr="00EC41BE">
                <w:rPr>
                  <w:rStyle w:val="afffe"/>
                  <w:sz w:val="20"/>
                  <w:szCs w:val="22"/>
                  <w:lang w:val="en-US"/>
                </w:rPr>
                <w:t>Data</w:t>
              </w:r>
              <w:r w:rsidR="00F62959" w:rsidRPr="004A4FC1">
                <w:rPr>
                  <w:rStyle w:val="afffe"/>
                  <w:sz w:val="20"/>
                  <w:szCs w:val="22"/>
                </w:rPr>
                <w:t xml:space="preserve"> </w:t>
              </w:r>
              <w:r w:rsidR="00F62959" w:rsidRPr="00EC41BE">
                <w:rPr>
                  <w:rStyle w:val="afffe"/>
                  <w:sz w:val="20"/>
                  <w:szCs w:val="22"/>
                  <w:lang w:val="en-US"/>
                </w:rPr>
                <w:t>Engineer</w:t>
              </w:r>
            </w:hyperlink>
            <w:r w:rsidR="00E91FEC" w:rsidRPr="004A4FC1">
              <w:rPr>
                <w:sz w:val="20"/>
                <w:szCs w:val="22"/>
                <w:lang w:bidi="ru-RU"/>
              </w:rPr>
              <w:t xml:space="preserve"> </w:t>
            </w:r>
            <w:r w:rsidR="00E91FEC">
              <w:rPr>
                <w:rStyle w:val="ae"/>
                <w:sz w:val="20"/>
                <w:szCs w:val="22"/>
              </w:rPr>
              <w:t>от</w:t>
            </w:r>
            <w:r w:rsidR="00E91FEC" w:rsidRPr="004A4FC1">
              <w:rPr>
                <w:rStyle w:val="ae"/>
                <w:sz w:val="20"/>
                <w:szCs w:val="22"/>
              </w:rPr>
              <w:t xml:space="preserve"> </w:t>
            </w:r>
            <w:r w:rsidR="00E91FEC" w:rsidRPr="00F62959">
              <w:rPr>
                <w:color w:val="auto"/>
                <w:sz w:val="20"/>
                <w:szCs w:val="22"/>
              </w:rPr>
              <w:t>Т</w:t>
            </w:r>
            <w:r w:rsidR="00F62959" w:rsidRPr="004A4FC1">
              <w:rPr>
                <w:color w:val="auto"/>
                <w:sz w:val="20"/>
                <w:szCs w:val="22"/>
              </w:rPr>
              <w:t>1</w:t>
            </w:r>
            <w:r w:rsidR="00F62959" w:rsidRPr="004A4FC1">
              <w:rPr>
                <w:color w:val="auto"/>
                <w:sz w:val="16"/>
                <w:szCs w:val="18"/>
              </w:rPr>
              <w:t xml:space="preserve"> </w:t>
            </w:r>
          </w:p>
          <w:p w14:paraId="16FE08BE" w14:textId="77777777" w:rsidR="00E91FEC" w:rsidRPr="005D5DCE" w:rsidRDefault="00E91FEC" w:rsidP="00867549">
            <w:pPr>
              <w:pStyle w:val="30"/>
              <w:spacing w:before="120"/>
              <w:jc w:val="right"/>
              <w:outlineLvl w:val="2"/>
              <w:rPr>
                <w:sz w:val="16"/>
                <w:szCs w:val="18"/>
              </w:rPr>
            </w:pPr>
            <w:r w:rsidRPr="005D5DCE">
              <w:rPr>
                <w:sz w:val="16"/>
                <w:szCs w:val="18"/>
              </w:rPr>
              <w:t>Июль</w:t>
            </w:r>
            <w:r w:rsidRPr="005D5DCE">
              <w:rPr>
                <w:sz w:val="16"/>
                <w:szCs w:val="18"/>
                <w:lang w:bidi="ru-RU"/>
              </w:rPr>
              <w:t xml:space="preserve"> </w:t>
            </w:r>
            <w:r w:rsidRPr="005D5DCE">
              <w:rPr>
                <w:sz w:val="16"/>
                <w:szCs w:val="18"/>
              </w:rPr>
              <w:t>2022 – Октябрь 2022</w:t>
            </w:r>
          </w:p>
          <w:p w14:paraId="29520925" w14:textId="0C805657" w:rsidR="00E91FEC" w:rsidRPr="003D0CD0" w:rsidRDefault="00C85AE1" w:rsidP="00867549">
            <w:pPr>
              <w:pStyle w:val="20"/>
              <w:jc w:val="right"/>
              <w:outlineLvl w:val="1"/>
              <w:rPr>
                <w:sz w:val="16"/>
                <w:szCs w:val="18"/>
              </w:rPr>
            </w:pPr>
            <w:hyperlink r:id="rId14" w:history="1">
              <w:r w:rsidR="00E91FEC" w:rsidRPr="0043785C">
                <w:rPr>
                  <w:rStyle w:val="afffe"/>
                  <w:sz w:val="20"/>
                  <w:szCs w:val="22"/>
                </w:rPr>
                <w:t>Аналитик данных</w:t>
              </w:r>
            </w:hyperlink>
            <w:r w:rsidR="00E91FEC" w:rsidRPr="005D5DCE">
              <w:rPr>
                <w:sz w:val="20"/>
                <w:szCs w:val="22"/>
                <w:lang w:bidi="ru-RU"/>
              </w:rPr>
              <w:t xml:space="preserve"> </w:t>
            </w:r>
            <w:r w:rsidR="00E91FEC" w:rsidRPr="005D5DCE">
              <w:rPr>
                <w:rStyle w:val="ae"/>
                <w:sz w:val="20"/>
                <w:szCs w:val="22"/>
              </w:rPr>
              <w:t>на</w:t>
            </w:r>
            <w:r w:rsidR="00E91FEC" w:rsidRPr="005D5DCE">
              <w:rPr>
                <w:sz w:val="20"/>
                <w:szCs w:val="22"/>
                <w:lang w:bidi="ru-RU"/>
              </w:rPr>
              <w:t xml:space="preserve"> </w:t>
            </w:r>
            <w:proofErr w:type="spellStart"/>
            <w:r w:rsidR="00E91FEC">
              <w:rPr>
                <w:rStyle w:val="ae"/>
                <w:sz w:val="20"/>
                <w:szCs w:val="22"/>
              </w:rPr>
              <w:t>Яндекс.Практикум</w:t>
            </w:r>
            <w:proofErr w:type="spellEnd"/>
          </w:p>
          <w:p w14:paraId="59ADEAF3" w14:textId="77777777" w:rsidR="00E91FEC" w:rsidRPr="00E91FEC" w:rsidRDefault="00E91FEC" w:rsidP="00E91FEC">
            <w:pPr>
              <w:pStyle w:val="a"/>
              <w:numPr>
                <w:ilvl w:val="0"/>
                <w:numId w:val="0"/>
              </w:numPr>
              <w:ind w:left="360"/>
              <w:rPr>
                <w:sz w:val="18"/>
              </w:rPr>
            </w:pPr>
          </w:p>
        </w:tc>
      </w:tr>
      <w:bookmarkEnd w:id="0"/>
    </w:tbl>
    <w:p w14:paraId="172F4B58" w14:textId="7F3281EB" w:rsidR="00385F69" w:rsidRPr="00252C10" w:rsidRDefault="00385F69" w:rsidP="00900889">
      <w:pPr>
        <w:pStyle w:val="1"/>
        <w:rPr>
          <w:sz w:val="32"/>
        </w:rPr>
        <w:sectPr w:rsidR="00385F69" w:rsidRPr="00252C10" w:rsidSect="00AD221D">
          <w:footerReference w:type="default" r:id="rId15"/>
          <w:footerReference w:type="first" r:id="rId16"/>
          <w:pgSz w:w="11906" w:h="16838" w:code="9"/>
          <w:pgMar w:top="737" w:right="1021" w:bottom="851" w:left="1021" w:header="578" w:footer="720" w:gutter="0"/>
          <w:pgBorders w:offsetFrom="page">
            <w:top w:val="single" w:sz="12" w:space="24" w:color="FFFFFF" w:themeColor="background1"/>
            <w:left w:val="single" w:sz="12" w:space="24" w:color="FFFFFF" w:themeColor="background1"/>
            <w:bottom w:val="single" w:sz="12" w:space="24" w:color="FFFFFF" w:themeColor="background1"/>
            <w:right w:val="single" w:sz="12" w:space="24" w:color="FFFFFF" w:themeColor="background1"/>
          </w:pgBorders>
          <w:cols w:space="720"/>
          <w:titlePg/>
          <w:docGrid w:linePitch="360"/>
        </w:sectPr>
      </w:pPr>
    </w:p>
    <w:p w14:paraId="7DCB7EC3" w14:textId="6D79AE7F" w:rsidR="00640D24" w:rsidRDefault="00C85AE1" w:rsidP="00900889">
      <w:pPr>
        <w:pStyle w:val="1"/>
        <w:rPr>
          <w:color w:val="auto"/>
          <w:spacing w:val="20"/>
          <w:sz w:val="28"/>
          <w:szCs w:val="20"/>
        </w:rPr>
      </w:pPr>
      <w:sdt>
        <w:sdtPr>
          <w:rPr>
            <w:color w:val="auto"/>
            <w:spacing w:val="20"/>
            <w:sz w:val="28"/>
            <w:szCs w:val="20"/>
          </w:rPr>
          <w:alias w:val="Опыт работы:"/>
          <w:tag w:val="Опыт работы:"/>
          <w:id w:val="-898354009"/>
          <w:placeholder>
            <w:docPart w:val="6C5FC5CA40864365AFED07768F490E78"/>
          </w:placeholder>
          <w:temporary/>
          <w:showingPlcHdr/>
          <w15:appearance w15:val="hidden"/>
        </w:sdtPr>
        <w:sdtEndPr/>
        <w:sdtContent>
          <w:r w:rsidR="00640D24" w:rsidRPr="00900889">
            <w:rPr>
              <w:color w:val="auto"/>
              <w:spacing w:val="20"/>
              <w:sz w:val="28"/>
              <w:szCs w:val="20"/>
            </w:rPr>
            <w:t>Опыт работы</w:t>
          </w:r>
        </w:sdtContent>
      </w:sdt>
      <w:r w:rsidR="00640D24" w:rsidRPr="00900889">
        <w:rPr>
          <w:color w:val="auto"/>
          <w:spacing w:val="20"/>
          <w:sz w:val="28"/>
          <w:szCs w:val="20"/>
        </w:rPr>
        <w:tab/>
      </w:r>
    </w:p>
    <w:p w14:paraId="4DF01AC6" w14:textId="34AF8A7A" w:rsidR="006A033F" w:rsidRPr="00867549" w:rsidRDefault="006A033F" w:rsidP="006A033F">
      <w:pPr>
        <w:pStyle w:val="30"/>
        <w:spacing w:before="120"/>
        <w:rPr>
          <w:sz w:val="16"/>
          <w:szCs w:val="18"/>
        </w:rPr>
      </w:pPr>
      <w:r>
        <w:rPr>
          <w:sz w:val="16"/>
          <w:szCs w:val="18"/>
        </w:rPr>
        <w:t>АГУСТ</w:t>
      </w:r>
      <w:r w:rsidRPr="00867549">
        <w:rPr>
          <w:sz w:val="16"/>
          <w:szCs w:val="18"/>
        </w:rPr>
        <w:t xml:space="preserve"> 20</w:t>
      </w:r>
      <w:r>
        <w:rPr>
          <w:sz w:val="16"/>
          <w:szCs w:val="18"/>
        </w:rPr>
        <w:t>24</w:t>
      </w:r>
      <w:r w:rsidRPr="00867549">
        <w:rPr>
          <w:sz w:val="16"/>
          <w:szCs w:val="18"/>
        </w:rPr>
        <w:t xml:space="preserve"> – </w:t>
      </w:r>
      <w:r>
        <w:rPr>
          <w:sz w:val="16"/>
          <w:szCs w:val="18"/>
        </w:rPr>
        <w:t>настоящее время</w:t>
      </w:r>
    </w:p>
    <w:p w14:paraId="0F3FF2AD" w14:textId="00AFA299" w:rsidR="006A033F" w:rsidRPr="006A033F" w:rsidRDefault="006A033F" w:rsidP="006A033F">
      <w:pPr>
        <w:pStyle w:val="20"/>
        <w:rPr>
          <w:color w:val="595959" w:themeColor="text1" w:themeTint="A6"/>
          <w:sz w:val="24"/>
          <w:szCs w:val="22"/>
          <w:lang w:bidi="ru-RU"/>
        </w:rPr>
      </w:pPr>
      <w:r>
        <w:rPr>
          <w:sz w:val="24"/>
          <w:szCs w:val="22"/>
          <w:lang w:val="en-US"/>
        </w:rPr>
        <w:t>Data</w:t>
      </w:r>
      <w:r w:rsidRPr="006A033F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Engineer</w:t>
      </w:r>
      <w:r w:rsidRPr="006A033F">
        <w:rPr>
          <w:sz w:val="24"/>
          <w:szCs w:val="22"/>
        </w:rPr>
        <w:t xml:space="preserve"> </w:t>
      </w:r>
      <w:r w:rsidRPr="00385F69">
        <w:rPr>
          <w:rStyle w:val="ae"/>
          <w:sz w:val="24"/>
          <w:szCs w:val="22"/>
        </w:rPr>
        <w:t>в</w:t>
      </w:r>
      <w:r w:rsidRPr="006A033F">
        <w:rPr>
          <w:rStyle w:val="ae"/>
          <w:sz w:val="24"/>
          <w:szCs w:val="22"/>
        </w:rPr>
        <w:t xml:space="preserve"> </w:t>
      </w:r>
      <w:hyperlink r:id="rId17" w:history="1">
        <w:proofErr w:type="spellStart"/>
        <w:r w:rsidRPr="007C7D89">
          <w:rPr>
            <w:rStyle w:val="afffe"/>
            <w:sz w:val="24"/>
            <w:szCs w:val="22"/>
            <w:lang w:val="en-US"/>
          </w:rPr>
          <w:t>Axenix</w:t>
        </w:r>
        <w:proofErr w:type="spellEnd"/>
      </w:hyperlink>
      <w:r w:rsidRPr="006A033F">
        <w:rPr>
          <w:rStyle w:val="ae"/>
          <w:sz w:val="24"/>
          <w:szCs w:val="22"/>
        </w:rPr>
        <w:t xml:space="preserve">, </w:t>
      </w:r>
      <w:r w:rsidRPr="00385F69">
        <w:rPr>
          <w:color w:val="595959" w:themeColor="text1" w:themeTint="A6"/>
          <w:sz w:val="24"/>
          <w:szCs w:val="22"/>
          <w:lang w:bidi="ru-RU"/>
        </w:rPr>
        <w:t>г</w:t>
      </w:r>
      <w:r w:rsidRPr="006A033F">
        <w:rPr>
          <w:color w:val="595959" w:themeColor="text1" w:themeTint="A6"/>
          <w:sz w:val="24"/>
          <w:szCs w:val="22"/>
          <w:lang w:bidi="ru-RU"/>
        </w:rPr>
        <w:t xml:space="preserve">. </w:t>
      </w:r>
      <w:r>
        <w:rPr>
          <w:color w:val="595959" w:themeColor="text1" w:themeTint="A6"/>
          <w:sz w:val="24"/>
          <w:szCs w:val="22"/>
          <w:lang w:bidi="ru-RU"/>
        </w:rPr>
        <w:t>Санкт</w:t>
      </w:r>
      <w:r w:rsidRPr="006A033F">
        <w:rPr>
          <w:color w:val="595959" w:themeColor="text1" w:themeTint="A6"/>
          <w:sz w:val="24"/>
          <w:szCs w:val="22"/>
          <w:lang w:bidi="ru-RU"/>
        </w:rPr>
        <w:t>-</w:t>
      </w:r>
      <w:r>
        <w:rPr>
          <w:color w:val="595959" w:themeColor="text1" w:themeTint="A6"/>
          <w:sz w:val="24"/>
          <w:szCs w:val="22"/>
          <w:lang w:bidi="ru-RU"/>
        </w:rPr>
        <w:t>Петербург</w:t>
      </w:r>
    </w:p>
    <w:p w14:paraId="70281D11" w14:textId="470D84CC" w:rsidR="006A033F" w:rsidRPr="006A033F" w:rsidRDefault="006A033F" w:rsidP="006A033F">
      <w:pPr>
        <w:pStyle w:val="30"/>
        <w:rPr>
          <w:i/>
          <w:iCs/>
          <w:sz w:val="12"/>
          <w:szCs w:val="14"/>
        </w:rPr>
      </w:pPr>
      <w:r>
        <w:rPr>
          <w:i/>
          <w:iCs/>
          <w:sz w:val="12"/>
          <w:szCs w:val="14"/>
        </w:rPr>
        <w:t xml:space="preserve">Разработка </w:t>
      </w:r>
      <w:r>
        <w:rPr>
          <w:i/>
          <w:iCs/>
          <w:sz w:val="12"/>
          <w:szCs w:val="14"/>
          <w:lang w:val="en-US"/>
        </w:rPr>
        <w:t>etl</w:t>
      </w:r>
      <w:r w:rsidRPr="006A033F">
        <w:rPr>
          <w:i/>
          <w:iCs/>
          <w:sz w:val="12"/>
          <w:szCs w:val="14"/>
        </w:rPr>
        <w:t>/</w:t>
      </w:r>
      <w:r>
        <w:rPr>
          <w:i/>
          <w:iCs/>
          <w:sz w:val="12"/>
          <w:szCs w:val="14"/>
          <w:lang w:val="en-US"/>
        </w:rPr>
        <w:t>elt</w:t>
      </w:r>
      <w:r w:rsidRPr="006A033F">
        <w:rPr>
          <w:i/>
          <w:iCs/>
          <w:sz w:val="12"/>
          <w:szCs w:val="14"/>
        </w:rPr>
        <w:t xml:space="preserve"> </w:t>
      </w:r>
      <w:r>
        <w:rPr>
          <w:i/>
          <w:iCs/>
          <w:sz w:val="12"/>
          <w:szCs w:val="14"/>
        </w:rPr>
        <w:t xml:space="preserve">потоков в </w:t>
      </w:r>
      <w:r>
        <w:rPr>
          <w:i/>
          <w:iCs/>
          <w:sz w:val="12"/>
          <w:szCs w:val="14"/>
          <w:lang w:val="en-US"/>
        </w:rPr>
        <w:t>airflow</w:t>
      </w:r>
      <w:r w:rsidRPr="006A033F">
        <w:rPr>
          <w:i/>
          <w:iCs/>
          <w:sz w:val="12"/>
          <w:szCs w:val="14"/>
        </w:rPr>
        <w:t xml:space="preserve"> </w:t>
      </w:r>
      <w:r>
        <w:rPr>
          <w:i/>
          <w:iCs/>
          <w:sz w:val="12"/>
          <w:szCs w:val="14"/>
        </w:rPr>
        <w:t xml:space="preserve">через </w:t>
      </w:r>
      <w:r>
        <w:rPr>
          <w:i/>
          <w:iCs/>
          <w:sz w:val="12"/>
          <w:szCs w:val="14"/>
          <w:lang w:val="en-US"/>
        </w:rPr>
        <w:t>yaml</w:t>
      </w:r>
      <w:r w:rsidRPr="006A033F">
        <w:rPr>
          <w:i/>
          <w:iCs/>
          <w:sz w:val="12"/>
          <w:szCs w:val="14"/>
        </w:rPr>
        <w:t xml:space="preserve"> + </w:t>
      </w:r>
      <w:r>
        <w:rPr>
          <w:i/>
          <w:iCs/>
          <w:sz w:val="12"/>
          <w:szCs w:val="14"/>
          <w:lang w:val="en-US"/>
        </w:rPr>
        <w:t>json</w:t>
      </w:r>
      <w:r w:rsidRPr="006A033F">
        <w:rPr>
          <w:i/>
          <w:iCs/>
          <w:sz w:val="12"/>
          <w:szCs w:val="14"/>
        </w:rPr>
        <w:t xml:space="preserve"> </w:t>
      </w:r>
      <w:r>
        <w:rPr>
          <w:i/>
          <w:iCs/>
          <w:sz w:val="12"/>
          <w:szCs w:val="14"/>
        </w:rPr>
        <w:t xml:space="preserve">на фреймворке </w:t>
      </w:r>
      <w:r>
        <w:rPr>
          <w:i/>
          <w:iCs/>
          <w:sz w:val="12"/>
          <w:szCs w:val="14"/>
          <w:lang w:val="en-US"/>
        </w:rPr>
        <w:t>python</w:t>
      </w:r>
      <w:r w:rsidRPr="006A033F">
        <w:rPr>
          <w:i/>
          <w:iCs/>
          <w:sz w:val="12"/>
          <w:szCs w:val="14"/>
        </w:rPr>
        <w:t xml:space="preserve">. </w:t>
      </w:r>
      <w:r>
        <w:rPr>
          <w:i/>
          <w:iCs/>
          <w:sz w:val="12"/>
          <w:szCs w:val="14"/>
        </w:rPr>
        <w:t xml:space="preserve">Автоматизация тестирования качетсва данных на </w:t>
      </w:r>
      <w:r>
        <w:rPr>
          <w:i/>
          <w:iCs/>
          <w:sz w:val="12"/>
          <w:szCs w:val="14"/>
          <w:lang w:val="en-US"/>
        </w:rPr>
        <w:t>python</w:t>
      </w:r>
      <w:r w:rsidR="00252C10" w:rsidRPr="00252C10">
        <w:rPr>
          <w:i/>
          <w:iCs/>
          <w:sz w:val="12"/>
          <w:szCs w:val="14"/>
        </w:rPr>
        <w:t xml:space="preserve"> + </w:t>
      </w:r>
      <w:r w:rsidR="00252C10">
        <w:rPr>
          <w:i/>
          <w:iCs/>
          <w:sz w:val="12"/>
          <w:szCs w:val="14"/>
          <w:lang w:val="en-US"/>
        </w:rPr>
        <w:t>bash</w:t>
      </w:r>
      <w:r w:rsidR="00252C10" w:rsidRPr="00252C10">
        <w:rPr>
          <w:i/>
          <w:iCs/>
          <w:sz w:val="12"/>
          <w:szCs w:val="14"/>
        </w:rPr>
        <w:t xml:space="preserve"> + </w:t>
      </w:r>
      <w:r w:rsidR="00252C10">
        <w:rPr>
          <w:i/>
          <w:iCs/>
          <w:sz w:val="12"/>
          <w:szCs w:val="14"/>
          <w:lang w:val="en-US"/>
        </w:rPr>
        <w:t>sql</w:t>
      </w:r>
      <w:r w:rsidR="00252C10" w:rsidRPr="00252C10">
        <w:rPr>
          <w:i/>
          <w:iCs/>
          <w:sz w:val="12"/>
          <w:szCs w:val="14"/>
        </w:rPr>
        <w:t xml:space="preserve">, </w:t>
      </w:r>
      <w:r w:rsidR="00252C10">
        <w:rPr>
          <w:i/>
          <w:iCs/>
          <w:sz w:val="12"/>
          <w:szCs w:val="14"/>
        </w:rPr>
        <w:t>преобразование маппингов в потоки</w:t>
      </w:r>
      <w:r w:rsidRPr="006A033F">
        <w:rPr>
          <w:i/>
          <w:iCs/>
          <w:sz w:val="12"/>
          <w:szCs w:val="14"/>
        </w:rPr>
        <w:t xml:space="preserve">. </w:t>
      </w:r>
      <w:r>
        <w:rPr>
          <w:i/>
          <w:iCs/>
          <w:sz w:val="12"/>
          <w:szCs w:val="14"/>
        </w:rPr>
        <w:t xml:space="preserve">Разработка функций, процедур, витрин и представлений в бд </w:t>
      </w:r>
      <w:r>
        <w:rPr>
          <w:i/>
          <w:iCs/>
          <w:sz w:val="12"/>
          <w:szCs w:val="14"/>
          <w:lang w:val="en-US"/>
        </w:rPr>
        <w:t>greenplum</w:t>
      </w:r>
      <w:r w:rsidRPr="006A033F">
        <w:rPr>
          <w:i/>
          <w:iCs/>
          <w:sz w:val="12"/>
          <w:szCs w:val="14"/>
        </w:rPr>
        <w:t xml:space="preserve">, </w:t>
      </w:r>
      <w:r>
        <w:rPr>
          <w:i/>
          <w:iCs/>
          <w:sz w:val="12"/>
          <w:szCs w:val="14"/>
        </w:rPr>
        <w:t xml:space="preserve">работа с источниками </w:t>
      </w:r>
      <w:r>
        <w:rPr>
          <w:i/>
          <w:iCs/>
          <w:sz w:val="12"/>
          <w:szCs w:val="14"/>
          <w:lang w:val="en-US"/>
        </w:rPr>
        <w:t>clickhouse</w:t>
      </w:r>
      <w:r w:rsidRPr="006A033F">
        <w:rPr>
          <w:i/>
          <w:iCs/>
          <w:sz w:val="12"/>
          <w:szCs w:val="14"/>
        </w:rPr>
        <w:t xml:space="preserve">, </w:t>
      </w:r>
      <w:r>
        <w:rPr>
          <w:i/>
          <w:iCs/>
          <w:sz w:val="12"/>
          <w:szCs w:val="14"/>
          <w:lang w:val="en-US"/>
        </w:rPr>
        <w:t>oracle</w:t>
      </w:r>
      <w:r w:rsidRPr="006A033F">
        <w:rPr>
          <w:i/>
          <w:iCs/>
          <w:sz w:val="12"/>
          <w:szCs w:val="14"/>
        </w:rPr>
        <w:t xml:space="preserve">, </w:t>
      </w:r>
      <w:r>
        <w:rPr>
          <w:i/>
          <w:iCs/>
          <w:sz w:val="12"/>
          <w:szCs w:val="14"/>
          <w:lang w:val="en-US"/>
        </w:rPr>
        <w:t>hive</w:t>
      </w:r>
      <w:r w:rsidRPr="006A033F">
        <w:rPr>
          <w:i/>
          <w:iCs/>
          <w:sz w:val="12"/>
          <w:szCs w:val="14"/>
        </w:rPr>
        <w:t xml:space="preserve">, </w:t>
      </w:r>
      <w:r>
        <w:rPr>
          <w:i/>
          <w:iCs/>
          <w:sz w:val="12"/>
          <w:szCs w:val="14"/>
        </w:rPr>
        <w:t xml:space="preserve">брокером сообщений </w:t>
      </w:r>
      <w:r>
        <w:rPr>
          <w:i/>
          <w:iCs/>
          <w:sz w:val="12"/>
          <w:szCs w:val="14"/>
          <w:lang w:val="en-US"/>
        </w:rPr>
        <w:t>kafka</w:t>
      </w:r>
      <w:r w:rsidRPr="006A033F">
        <w:rPr>
          <w:i/>
          <w:iCs/>
          <w:sz w:val="12"/>
          <w:szCs w:val="14"/>
        </w:rPr>
        <w:t xml:space="preserve">. </w:t>
      </w:r>
      <w:r>
        <w:rPr>
          <w:i/>
          <w:iCs/>
          <w:sz w:val="12"/>
          <w:szCs w:val="14"/>
        </w:rPr>
        <w:t xml:space="preserve">Поддержка архитектуры </w:t>
      </w:r>
      <w:r>
        <w:rPr>
          <w:i/>
          <w:iCs/>
          <w:sz w:val="12"/>
          <w:szCs w:val="14"/>
          <w:lang w:val="en-US"/>
        </w:rPr>
        <w:t>Data</w:t>
      </w:r>
      <w:r w:rsidRPr="00252C10">
        <w:rPr>
          <w:i/>
          <w:iCs/>
          <w:sz w:val="12"/>
          <w:szCs w:val="14"/>
        </w:rPr>
        <w:t xml:space="preserve"> </w:t>
      </w:r>
      <w:r>
        <w:rPr>
          <w:i/>
          <w:iCs/>
          <w:sz w:val="12"/>
          <w:szCs w:val="14"/>
          <w:lang w:val="en-US"/>
        </w:rPr>
        <w:t>Vault</w:t>
      </w:r>
      <w:r w:rsidRPr="00252C10">
        <w:rPr>
          <w:i/>
          <w:iCs/>
          <w:sz w:val="12"/>
          <w:szCs w:val="14"/>
        </w:rPr>
        <w:t xml:space="preserve"> 2.0 </w:t>
      </w:r>
      <w:r>
        <w:rPr>
          <w:i/>
          <w:iCs/>
          <w:sz w:val="12"/>
          <w:szCs w:val="14"/>
        </w:rPr>
        <w:t>и версионного хранения данных.</w:t>
      </w:r>
    </w:p>
    <w:p w14:paraId="6E630B14" w14:textId="77777777" w:rsidR="006A033F" w:rsidRPr="006A033F" w:rsidRDefault="006A033F" w:rsidP="006A033F">
      <w:pPr>
        <w:pStyle w:val="30"/>
        <w:rPr>
          <w:i/>
          <w:iCs/>
          <w:sz w:val="16"/>
          <w:szCs w:val="18"/>
        </w:rPr>
      </w:pPr>
    </w:p>
    <w:p w14:paraId="0A9D9CBB" w14:textId="5DF0E1CC" w:rsidR="005A2F14" w:rsidRPr="00385F69" w:rsidRDefault="006A033F" w:rsidP="005A2F14">
      <w:pPr>
        <w:pStyle w:val="30"/>
        <w:spacing w:before="120"/>
        <w:rPr>
          <w:sz w:val="18"/>
          <w:szCs w:val="20"/>
        </w:rPr>
      </w:pPr>
      <w:r>
        <w:rPr>
          <w:sz w:val="16"/>
          <w:szCs w:val="18"/>
        </w:rPr>
        <w:t>АПРЕЛЬ</w:t>
      </w:r>
      <w:r w:rsidR="005A2F14" w:rsidRPr="00867549">
        <w:rPr>
          <w:sz w:val="16"/>
          <w:szCs w:val="18"/>
        </w:rPr>
        <w:t xml:space="preserve"> 202</w:t>
      </w:r>
      <w:r w:rsidR="005A2F14">
        <w:rPr>
          <w:sz w:val="16"/>
          <w:szCs w:val="18"/>
        </w:rPr>
        <w:t>4</w:t>
      </w:r>
      <w:r w:rsidR="005A2F14" w:rsidRPr="00867549">
        <w:rPr>
          <w:sz w:val="16"/>
          <w:szCs w:val="18"/>
        </w:rPr>
        <w:t xml:space="preserve"> – </w:t>
      </w:r>
      <w:r>
        <w:rPr>
          <w:sz w:val="16"/>
          <w:szCs w:val="18"/>
        </w:rPr>
        <w:t>АВГУСТ 2024</w:t>
      </w:r>
    </w:p>
    <w:p w14:paraId="5B926FC0" w14:textId="60F921B1" w:rsidR="005A2F14" w:rsidRPr="005A2F14" w:rsidRDefault="0081747E" w:rsidP="005A2F14">
      <w:pPr>
        <w:pStyle w:val="20"/>
        <w:rPr>
          <w:color w:val="595959" w:themeColor="text1" w:themeTint="A6"/>
          <w:sz w:val="24"/>
          <w:szCs w:val="22"/>
          <w:lang w:bidi="ru-RU"/>
        </w:rPr>
      </w:pPr>
      <w:r>
        <w:rPr>
          <w:sz w:val="24"/>
          <w:szCs w:val="22"/>
          <w:lang w:val="en-US"/>
        </w:rPr>
        <w:t>Data</w:t>
      </w:r>
      <w:r w:rsidR="005A2F14" w:rsidRPr="005A2F14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s</w:t>
      </w:r>
      <w:r w:rsidRPr="0081747E">
        <w:rPr>
          <w:sz w:val="24"/>
          <w:szCs w:val="22"/>
          <w:lang w:val="en-US"/>
        </w:rPr>
        <w:t>cientist</w:t>
      </w:r>
      <w:r w:rsidR="005A2F14" w:rsidRPr="005A2F14">
        <w:rPr>
          <w:sz w:val="24"/>
          <w:szCs w:val="22"/>
          <w:lang w:bidi="ru-RU"/>
        </w:rPr>
        <w:t xml:space="preserve"> </w:t>
      </w:r>
      <w:r w:rsidR="005A2F14" w:rsidRPr="00385F69">
        <w:rPr>
          <w:color w:val="595959" w:themeColor="text1" w:themeTint="A6"/>
          <w:sz w:val="24"/>
          <w:szCs w:val="22"/>
          <w:lang w:bidi="ru-RU"/>
        </w:rPr>
        <w:t>в</w:t>
      </w:r>
      <w:r w:rsidR="005A2F14" w:rsidRPr="005A2F14">
        <w:rPr>
          <w:color w:val="595959" w:themeColor="text1" w:themeTint="A6"/>
          <w:sz w:val="24"/>
          <w:szCs w:val="22"/>
          <w:lang w:bidi="ru-RU"/>
        </w:rPr>
        <w:t xml:space="preserve"> </w:t>
      </w:r>
      <w:hyperlink r:id="rId18" w:history="1">
        <w:proofErr w:type="spellStart"/>
        <w:r w:rsidR="005A2F14" w:rsidRPr="00910910">
          <w:rPr>
            <w:rStyle w:val="afffe"/>
            <w:sz w:val="24"/>
            <w:szCs w:val="22"/>
            <w:lang w:val="en-US" w:bidi="ru-RU"/>
          </w:rPr>
          <w:t>Spa</w:t>
        </w:r>
        <w:r w:rsidR="00BE7F3D" w:rsidRPr="00910910">
          <w:rPr>
            <w:rStyle w:val="afffe"/>
            <w:sz w:val="24"/>
            <w:szCs w:val="22"/>
            <w:lang w:val="en-US" w:bidi="ru-RU"/>
          </w:rPr>
          <w:t>c</w:t>
        </w:r>
        <w:r w:rsidR="005A2F14" w:rsidRPr="00910910">
          <w:rPr>
            <w:rStyle w:val="afffe"/>
            <w:sz w:val="24"/>
            <w:szCs w:val="22"/>
            <w:lang w:val="en-US" w:bidi="ru-RU"/>
          </w:rPr>
          <w:t>ecode</w:t>
        </w:r>
        <w:proofErr w:type="spellEnd"/>
      </w:hyperlink>
      <w:r w:rsidR="005A2F14" w:rsidRPr="005A2F14">
        <w:rPr>
          <w:color w:val="595959" w:themeColor="text1" w:themeTint="A6"/>
          <w:sz w:val="24"/>
          <w:szCs w:val="22"/>
          <w:lang w:bidi="ru-RU"/>
        </w:rPr>
        <w:t xml:space="preserve">, </w:t>
      </w:r>
      <w:r w:rsidR="005A2F14" w:rsidRPr="00385F69">
        <w:rPr>
          <w:color w:val="595959" w:themeColor="text1" w:themeTint="A6"/>
          <w:sz w:val="24"/>
          <w:szCs w:val="22"/>
          <w:lang w:bidi="ru-RU"/>
        </w:rPr>
        <w:t>г</w:t>
      </w:r>
      <w:r w:rsidR="005A2F14" w:rsidRPr="005A2F14">
        <w:rPr>
          <w:color w:val="595959" w:themeColor="text1" w:themeTint="A6"/>
          <w:sz w:val="24"/>
          <w:szCs w:val="22"/>
          <w:lang w:bidi="ru-RU"/>
        </w:rPr>
        <w:t xml:space="preserve">. </w:t>
      </w:r>
      <w:r w:rsidR="005A2F14">
        <w:rPr>
          <w:color w:val="595959" w:themeColor="text1" w:themeTint="A6"/>
          <w:sz w:val="24"/>
          <w:szCs w:val="22"/>
          <w:lang w:bidi="ru-RU"/>
        </w:rPr>
        <w:t>Краснодар</w:t>
      </w:r>
      <w:r w:rsidR="005A2F14" w:rsidRPr="005A2F14">
        <w:rPr>
          <w:color w:val="595959" w:themeColor="text1" w:themeTint="A6"/>
          <w:sz w:val="24"/>
          <w:szCs w:val="22"/>
          <w:lang w:bidi="ru-RU"/>
        </w:rPr>
        <w:t xml:space="preserve">, </w:t>
      </w:r>
      <w:r w:rsidR="005A2F14">
        <w:rPr>
          <w:color w:val="595959" w:themeColor="text1" w:themeTint="A6"/>
          <w:sz w:val="24"/>
          <w:szCs w:val="22"/>
          <w:lang w:bidi="ru-RU"/>
        </w:rPr>
        <w:t>удаленно</w:t>
      </w:r>
    </w:p>
    <w:p w14:paraId="2BED4314" w14:textId="77777777" w:rsidR="00F242B1" w:rsidRPr="00F242B1" w:rsidRDefault="00F242B1" w:rsidP="00F242B1">
      <w:pPr>
        <w:pStyle w:val="30"/>
        <w:rPr>
          <w:i/>
          <w:iCs/>
          <w:sz w:val="12"/>
          <w:szCs w:val="14"/>
        </w:rPr>
      </w:pPr>
      <w:r w:rsidRPr="00F242B1">
        <w:rPr>
          <w:i/>
          <w:iCs/>
          <w:sz w:val="12"/>
          <w:szCs w:val="14"/>
        </w:rPr>
        <w:t>Разработал ассистента на базе LLM с использованием моделей HuggingFace, RAG подхода, LangChain + unstructured под llama_cpp/VLLM.</w:t>
      </w:r>
    </w:p>
    <w:p w14:paraId="0D374B71" w14:textId="48331C2C" w:rsidR="005A2F14" w:rsidRPr="006A033F" w:rsidRDefault="00F242B1" w:rsidP="00F242B1">
      <w:pPr>
        <w:pStyle w:val="30"/>
        <w:rPr>
          <w:i/>
          <w:iCs/>
          <w:sz w:val="12"/>
          <w:szCs w:val="14"/>
        </w:rPr>
      </w:pPr>
      <w:r w:rsidRPr="00F242B1">
        <w:rPr>
          <w:i/>
          <w:iCs/>
          <w:sz w:val="12"/>
          <w:szCs w:val="14"/>
        </w:rPr>
        <w:t>Разрабатывал систему динамического ценообразования, используя интерпретируемые регрессионные модели. Использовал Apache Airflow для etl-пайплайна и DVC для версионирования данных моделей.</w:t>
      </w:r>
    </w:p>
    <w:p w14:paraId="289F7B04" w14:textId="77777777" w:rsidR="00F242B1" w:rsidRPr="006A033F" w:rsidRDefault="00F242B1" w:rsidP="00F242B1">
      <w:pPr>
        <w:pStyle w:val="30"/>
        <w:rPr>
          <w:sz w:val="12"/>
          <w:szCs w:val="14"/>
        </w:rPr>
      </w:pPr>
    </w:p>
    <w:p w14:paraId="3C78E71A" w14:textId="0DC2F0D4" w:rsidR="00636149" w:rsidRPr="00385F69" w:rsidRDefault="000B2CEE" w:rsidP="00636149">
      <w:pPr>
        <w:pStyle w:val="30"/>
        <w:spacing w:before="120"/>
        <w:rPr>
          <w:sz w:val="18"/>
          <w:szCs w:val="20"/>
        </w:rPr>
      </w:pPr>
      <w:r>
        <w:rPr>
          <w:sz w:val="16"/>
          <w:szCs w:val="18"/>
        </w:rPr>
        <w:t>Сентябрь</w:t>
      </w:r>
      <w:r w:rsidR="00636149" w:rsidRPr="00867549">
        <w:rPr>
          <w:sz w:val="16"/>
          <w:szCs w:val="18"/>
        </w:rPr>
        <w:t xml:space="preserve"> 202</w:t>
      </w:r>
      <w:r w:rsidR="00636149">
        <w:rPr>
          <w:sz w:val="16"/>
          <w:szCs w:val="18"/>
        </w:rPr>
        <w:t>3</w:t>
      </w:r>
      <w:r w:rsidR="00636149" w:rsidRPr="00867549">
        <w:rPr>
          <w:sz w:val="16"/>
          <w:szCs w:val="18"/>
        </w:rPr>
        <w:t xml:space="preserve"> – </w:t>
      </w:r>
      <w:r w:rsidR="00636149">
        <w:rPr>
          <w:sz w:val="16"/>
          <w:szCs w:val="18"/>
        </w:rPr>
        <w:t>Настоящее время</w:t>
      </w:r>
    </w:p>
    <w:p w14:paraId="51243B6F" w14:textId="08332CA8" w:rsidR="00636149" w:rsidRDefault="00EC41BE" w:rsidP="00636149">
      <w:pPr>
        <w:pStyle w:val="20"/>
        <w:rPr>
          <w:color w:val="595959" w:themeColor="text1" w:themeTint="A6"/>
          <w:sz w:val="24"/>
          <w:szCs w:val="22"/>
          <w:lang w:bidi="ru-RU"/>
        </w:rPr>
      </w:pPr>
      <w:r>
        <w:rPr>
          <w:sz w:val="24"/>
          <w:szCs w:val="22"/>
          <w:lang w:val="en-US"/>
        </w:rPr>
        <w:t>Data</w:t>
      </w:r>
      <w:r w:rsidRPr="00EC41BE">
        <w:rPr>
          <w:sz w:val="24"/>
          <w:szCs w:val="22"/>
        </w:rPr>
        <w:t xml:space="preserve"> </w:t>
      </w:r>
      <w:r w:rsidR="006A033F">
        <w:rPr>
          <w:sz w:val="24"/>
          <w:szCs w:val="22"/>
          <w:lang w:val="en-US"/>
        </w:rPr>
        <w:t>analyst</w:t>
      </w:r>
      <w:r w:rsidR="00636149" w:rsidRPr="00385F69">
        <w:rPr>
          <w:sz w:val="24"/>
          <w:szCs w:val="22"/>
          <w:lang w:bidi="ru-RU"/>
        </w:rPr>
        <w:t xml:space="preserve"> </w:t>
      </w:r>
      <w:r w:rsidR="00636149" w:rsidRPr="00385F69">
        <w:rPr>
          <w:color w:val="595959" w:themeColor="text1" w:themeTint="A6"/>
          <w:sz w:val="24"/>
          <w:szCs w:val="22"/>
          <w:lang w:bidi="ru-RU"/>
        </w:rPr>
        <w:t xml:space="preserve">в </w:t>
      </w:r>
      <w:r w:rsidR="00D323C7">
        <w:rPr>
          <w:color w:val="595959" w:themeColor="text1" w:themeTint="A6"/>
          <w:sz w:val="24"/>
          <w:szCs w:val="22"/>
          <w:lang w:bidi="ru-RU"/>
        </w:rPr>
        <w:t>АСК</w:t>
      </w:r>
      <w:r w:rsidR="00636149" w:rsidRPr="00385F69">
        <w:rPr>
          <w:color w:val="595959" w:themeColor="text1" w:themeTint="A6"/>
          <w:sz w:val="24"/>
          <w:szCs w:val="22"/>
          <w:lang w:bidi="ru-RU"/>
        </w:rPr>
        <w:t xml:space="preserve"> «</w:t>
      </w:r>
      <w:proofErr w:type="spellStart"/>
      <w:r w:rsidR="00C85AE1">
        <w:fldChar w:fldCharType="begin"/>
      </w:r>
      <w:r w:rsidR="00C85AE1">
        <w:instrText xml:space="preserve"> HYPERLINK "https://dirservice.ru/" </w:instrText>
      </w:r>
      <w:r w:rsidR="00C85AE1">
        <w:fldChar w:fldCharType="separate"/>
      </w:r>
      <w:r w:rsidR="00636149" w:rsidRPr="00910910">
        <w:rPr>
          <w:rStyle w:val="afffe"/>
          <w:sz w:val="24"/>
          <w:szCs w:val="22"/>
          <w:lang w:bidi="ru-RU"/>
        </w:rPr>
        <w:t>ДиректСервис</w:t>
      </w:r>
      <w:proofErr w:type="spellEnd"/>
      <w:r w:rsidR="00C85AE1">
        <w:rPr>
          <w:rStyle w:val="afffe"/>
          <w:sz w:val="24"/>
          <w:szCs w:val="22"/>
          <w:lang w:bidi="ru-RU"/>
        </w:rPr>
        <w:fldChar w:fldCharType="end"/>
      </w:r>
      <w:r w:rsidR="00636149" w:rsidRPr="00385F69">
        <w:rPr>
          <w:color w:val="595959" w:themeColor="text1" w:themeTint="A6"/>
          <w:sz w:val="24"/>
          <w:szCs w:val="22"/>
          <w:lang w:bidi="ru-RU"/>
        </w:rPr>
        <w:t xml:space="preserve">», г. </w:t>
      </w:r>
      <w:r w:rsidR="00636149">
        <w:rPr>
          <w:color w:val="595959" w:themeColor="text1" w:themeTint="A6"/>
          <w:sz w:val="24"/>
          <w:szCs w:val="22"/>
          <w:lang w:bidi="ru-RU"/>
        </w:rPr>
        <w:t>Новосибирск</w:t>
      </w:r>
      <w:r w:rsidR="005A2F14">
        <w:rPr>
          <w:color w:val="595959" w:themeColor="text1" w:themeTint="A6"/>
          <w:sz w:val="24"/>
          <w:szCs w:val="22"/>
          <w:lang w:bidi="ru-RU"/>
        </w:rPr>
        <w:t>, удаленно</w:t>
      </w:r>
    </w:p>
    <w:p w14:paraId="73B2631D" w14:textId="2272433E" w:rsidR="00393D56" w:rsidRPr="006A033F" w:rsidRDefault="00F242B1" w:rsidP="00393D56">
      <w:pPr>
        <w:pStyle w:val="30"/>
        <w:rPr>
          <w:i/>
          <w:iCs/>
          <w:sz w:val="12"/>
          <w:szCs w:val="14"/>
        </w:rPr>
      </w:pPr>
      <w:r w:rsidRPr="00F242B1">
        <w:rPr>
          <w:i/>
          <w:iCs/>
          <w:sz w:val="12"/>
          <w:szCs w:val="14"/>
        </w:rPr>
        <w:t>Реализовал с нуля Data Warehouse (DWH) на масштабах десятков терабайт данных, автоматизировал процесс обновления витрин данных и настроил пайплайн для миграции данных из Greenplum/Clickhouse в PostgreSQL с помощью shell</w:t>
      </w:r>
      <w:r w:rsidR="006A033F" w:rsidRPr="006A033F">
        <w:rPr>
          <w:i/>
          <w:iCs/>
          <w:sz w:val="12"/>
          <w:szCs w:val="14"/>
        </w:rPr>
        <w:t xml:space="preserve"> </w:t>
      </w:r>
      <w:r w:rsidR="006A033F">
        <w:rPr>
          <w:i/>
          <w:iCs/>
          <w:sz w:val="12"/>
          <w:szCs w:val="14"/>
        </w:rPr>
        <w:t xml:space="preserve">и менеджера задач </w:t>
      </w:r>
      <w:r w:rsidR="006A033F">
        <w:rPr>
          <w:i/>
          <w:iCs/>
          <w:sz w:val="12"/>
          <w:szCs w:val="14"/>
          <w:lang w:val="en-US"/>
        </w:rPr>
        <w:t>windows</w:t>
      </w:r>
      <w:r w:rsidRPr="00F242B1">
        <w:rPr>
          <w:i/>
          <w:iCs/>
          <w:sz w:val="12"/>
          <w:szCs w:val="14"/>
        </w:rPr>
        <w:t>.</w:t>
      </w:r>
    </w:p>
    <w:p w14:paraId="541F3F6B" w14:textId="77777777" w:rsidR="00F242B1" w:rsidRPr="006A033F" w:rsidRDefault="00F242B1" w:rsidP="00393D56">
      <w:pPr>
        <w:pStyle w:val="30"/>
        <w:rPr>
          <w:i/>
          <w:iCs/>
          <w:sz w:val="12"/>
          <w:szCs w:val="14"/>
        </w:rPr>
      </w:pPr>
    </w:p>
    <w:p w14:paraId="6B192FB1" w14:textId="2CEB40AA" w:rsidR="00D323C7" w:rsidRPr="00385F69" w:rsidRDefault="004660DF" w:rsidP="00D323C7">
      <w:pPr>
        <w:pStyle w:val="30"/>
        <w:spacing w:before="120"/>
        <w:rPr>
          <w:sz w:val="18"/>
          <w:szCs w:val="20"/>
        </w:rPr>
      </w:pPr>
      <w:r>
        <w:rPr>
          <w:sz w:val="16"/>
          <w:szCs w:val="18"/>
        </w:rPr>
        <w:t>июнь</w:t>
      </w:r>
      <w:r w:rsidR="00D323C7" w:rsidRPr="00867549">
        <w:rPr>
          <w:sz w:val="16"/>
          <w:szCs w:val="18"/>
        </w:rPr>
        <w:t xml:space="preserve"> 202</w:t>
      </w:r>
      <w:r w:rsidR="00D323C7">
        <w:rPr>
          <w:sz w:val="16"/>
          <w:szCs w:val="18"/>
        </w:rPr>
        <w:t>3</w:t>
      </w:r>
      <w:r w:rsidR="00D323C7" w:rsidRPr="00867549">
        <w:rPr>
          <w:sz w:val="16"/>
          <w:szCs w:val="18"/>
        </w:rPr>
        <w:t xml:space="preserve"> – </w:t>
      </w:r>
      <w:r w:rsidR="00D323C7">
        <w:rPr>
          <w:sz w:val="16"/>
          <w:szCs w:val="18"/>
        </w:rPr>
        <w:t>Декабрь 2023</w:t>
      </w:r>
    </w:p>
    <w:p w14:paraId="468157FC" w14:textId="48DFCD58" w:rsidR="00D323C7" w:rsidRPr="005A2F14" w:rsidRDefault="00D323C7" w:rsidP="00636149">
      <w:pPr>
        <w:pStyle w:val="20"/>
        <w:rPr>
          <w:color w:val="595959" w:themeColor="text1" w:themeTint="A6"/>
          <w:sz w:val="24"/>
          <w:szCs w:val="22"/>
          <w:lang w:bidi="ru-RU"/>
        </w:rPr>
      </w:pPr>
      <w:r>
        <w:rPr>
          <w:sz w:val="24"/>
          <w:szCs w:val="22"/>
          <w:lang w:val="en-US"/>
        </w:rPr>
        <w:t>ML</w:t>
      </w:r>
      <w:r w:rsidRPr="00D323C7">
        <w:rPr>
          <w:sz w:val="24"/>
          <w:szCs w:val="22"/>
        </w:rPr>
        <w:t xml:space="preserve"> </w:t>
      </w:r>
      <w:r w:rsidR="0081747E">
        <w:rPr>
          <w:sz w:val="24"/>
          <w:szCs w:val="22"/>
          <w:lang w:val="en-US"/>
        </w:rPr>
        <w:t>engineer</w:t>
      </w:r>
      <w:r w:rsidR="0081747E" w:rsidRPr="00385F69">
        <w:rPr>
          <w:sz w:val="24"/>
          <w:szCs w:val="22"/>
          <w:lang w:bidi="ru-RU"/>
        </w:rPr>
        <w:t xml:space="preserve"> </w:t>
      </w:r>
      <w:r w:rsidRPr="00385F69">
        <w:rPr>
          <w:color w:val="595959" w:themeColor="text1" w:themeTint="A6"/>
          <w:sz w:val="24"/>
          <w:szCs w:val="22"/>
          <w:lang w:bidi="ru-RU"/>
        </w:rPr>
        <w:t xml:space="preserve">в </w:t>
      </w:r>
      <w:r>
        <w:rPr>
          <w:color w:val="595959" w:themeColor="text1" w:themeTint="A6"/>
          <w:sz w:val="24"/>
          <w:szCs w:val="22"/>
          <w:lang w:bidi="ru-RU"/>
        </w:rPr>
        <w:t>ООО</w:t>
      </w:r>
      <w:r w:rsidRPr="00385F69">
        <w:rPr>
          <w:color w:val="595959" w:themeColor="text1" w:themeTint="A6"/>
          <w:sz w:val="24"/>
          <w:szCs w:val="22"/>
          <w:lang w:bidi="ru-RU"/>
        </w:rPr>
        <w:t xml:space="preserve"> «</w:t>
      </w:r>
      <w:proofErr w:type="spellStart"/>
      <w:r>
        <w:rPr>
          <w:color w:val="595959" w:themeColor="text1" w:themeTint="A6"/>
          <w:sz w:val="24"/>
          <w:szCs w:val="22"/>
          <w:lang w:val="en-US" w:bidi="ru-RU"/>
        </w:rPr>
        <w:t>ColorDent</w:t>
      </w:r>
      <w:proofErr w:type="spellEnd"/>
      <w:r w:rsidRPr="00385F69">
        <w:rPr>
          <w:color w:val="595959" w:themeColor="text1" w:themeTint="A6"/>
          <w:sz w:val="24"/>
          <w:szCs w:val="22"/>
          <w:lang w:bidi="ru-RU"/>
        </w:rPr>
        <w:t xml:space="preserve">», </w:t>
      </w:r>
      <w:r>
        <w:rPr>
          <w:color w:val="595959" w:themeColor="text1" w:themeTint="A6"/>
          <w:sz w:val="24"/>
          <w:szCs w:val="22"/>
          <w:lang w:bidi="ru-RU"/>
        </w:rPr>
        <w:t>г. Москва</w:t>
      </w:r>
      <w:r w:rsidR="005A2F14" w:rsidRPr="005A2F14">
        <w:rPr>
          <w:color w:val="595959" w:themeColor="text1" w:themeTint="A6"/>
          <w:sz w:val="24"/>
          <w:szCs w:val="22"/>
          <w:lang w:bidi="ru-RU"/>
        </w:rPr>
        <w:t xml:space="preserve">, </w:t>
      </w:r>
      <w:r w:rsidR="005A2F14">
        <w:rPr>
          <w:color w:val="595959" w:themeColor="text1" w:themeTint="A6"/>
          <w:sz w:val="24"/>
          <w:szCs w:val="22"/>
          <w:lang w:bidi="ru-RU"/>
        </w:rPr>
        <w:t>удаленно</w:t>
      </w:r>
    </w:p>
    <w:p w14:paraId="6AC9961D" w14:textId="35329B3A" w:rsidR="00393D56" w:rsidRPr="006A033F" w:rsidRDefault="00F242B1" w:rsidP="00F242B1">
      <w:pPr>
        <w:pStyle w:val="30"/>
        <w:rPr>
          <w:i/>
          <w:iCs/>
          <w:sz w:val="12"/>
          <w:szCs w:val="14"/>
        </w:rPr>
      </w:pPr>
      <w:r w:rsidRPr="00F242B1">
        <w:rPr>
          <w:i/>
          <w:iCs/>
          <w:sz w:val="12"/>
          <w:szCs w:val="14"/>
        </w:rPr>
        <w:t>Стартап по разработке приложения для стоматологов на базе ml-классификатора изображений. Для интеграции в приложение использовался стек: opencv + tensorflow lite + MLFlow + DVC.</w:t>
      </w:r>
    </w:p>
    <w:p w14:paraId="306A7FD6" w14:textId="77777777" w:rsidR="00F242B1" w:rsidRPr="006A033F" w:rsidRDefault="00F242B1" w:rsidP="00F242B1">
      <w:pPr>
        <w:pStyle w:val="30"/>
        <w:rPr>
          <w:i/>
          <w:iCs/>
          <w:sz w:val="12"/>
          <w:szCs w:val="14"/>
        </w:rPr>
      </w:pPr>
    </w:p>
    <w:p w14:paraId="38BFBA01" w14:textId="0B738CFC" w:rsidR="000C056A" w:rsidRPr="00900889" w:rsidRDefault="000C056A" w:rsidP="000C056A">
      <w:pPr>
        <w:pStyle w:val="1"/>
        <w:rPr>
          <w:color w:val="auto"/>
          <w:spacing w:val="20"/>
          <w:sz w:val="28"/>
          <w:szCs w:val="20"/>
        </w:rPr>
      </w:pPr>
      <w:r w:rsidRPr="00900889">
        <w:rPr>
          <w:color w:val="auto"/>
          <w:spacing w:val="20"/>
          <w:sz w:val="28"/>
          <w:szCs w:val="20"/>
        </w:rPr>
        <w:t>Личностные качества</w:t>
      </w: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 "/>
      </w:tblPr>
      <w:tblGrid>
        <w:gridCol w:w="4015"/>
        <w:gridCol w:w="5849"/>
      </w:tblGrid>
      <w:tr w:rsidR="00CD5DD5" w14:paraId="3C66E61B" w14:textId="77777777" w:rsidTr="00CD5DD5">
        <w:tc>
          <w:tcPr>
            <w:tcW w:w="2035" w:type="pct"/>
          </w:tcPr>
          <w:p w14:paraId="2E4F8ED5" w14:textId="732BE243" w:rsidR="00CD5DD5" w:rsidRDefault="00CD5DD5" w:rsidP="005945DB">
            <w:pPr>
              <w:pStyle w:val="a"/>
              <w:numPr>
                <w:ilvl w:val="0"/>
                <w:numId w:val="4"/>
              </w:numPr>
            </w:pPr>
            <w:r>
              <w:t>Аналитический склад ума</w:t>
            </w:r>
          </w:p>
          <w:p w14:paraId="3D274C62" w14:textId="3EBA94AA" w:rsidR="00CD5DD5" w:rsidRDefault="007F4178" w:rsidP="005945DB">
            <w:pPr>
              <w:pStyle w:val="a"/>
              <w:numPr>
                <w:ilvl w:val="0"/>
                <w:numId w:val="4"/>
              </w:numPr>
            </w:pPr>
            <w:r>
              <w:t>Стратегическое мышление</w:t>
            </w:r>
          </w:p>
          <w:p w14:paraId="27AA1EA0" w14:textId="261B5793" w:rsidR="00CD5DD5" w:rsidRPr="004937AE" w:rsidRDefault="007F4178" w:rsidP="0081747E">
            <w:pPr>
              <w:pStyle w:val="a"/>
              <w:numPr>
                <w:ilvl w:val="0"/>
                <w:numId w:val="4"/>
              </w:numPr>
            </w:pPr>
            <w:r>
              <w:t>Целеустремленность</w:t>
            </w:r>
          </w:p>
        </w:tc>
        <w:tc>
          <w:tcPr>
            <w:tcW w:w="2965" w:type="pct"/>
            <w:tcMar>
              <w:left w:w="360" w:type="dxa"/>
              <w:right w:w="0" w:type="dxa"/>
            </w:tcMar>
          </w:tcPr>
          <w:p w14:paraId="44659D7E" w14:textId="0F173DD4" w:rsidR="00CD5DD5" w:rsidRDefault="00CD5DD5" w:rsidP="005945DB">
            <w:pPr>
              <w:pStyle w:val="a"/>
            </w:pPr>
            <w:r>
              <w:t>Самоорганизация</w:t>
            </w:r>
          </w:p>
          <w:p w14:paraId="0957BB8D" w14:textId="4C2D3B54" w:rsidR="00CD5DD5" w:rsidRDefault="00A96063" w:rsidP="005945DB">
            <w:pPr>
              <w:pStyle w:val="a"/>
            </w:pPr>
            <w:r>
              <w:t>Автоматизация</w:t>
            </w:r>
            <w:r w:rsidR="00CD5DD5">
              <w:t xml:space="preserve"> рутинны</w:t>
            </w:r>
            <w:r>
              <w:t>х</w:t>
            </w:r>
            <w:r w:rsidR="00CD5DD5">
              <w:t xml:space="preserve"> процесс</w:t>
            </w:r>
            <w:r>
              <w:t>ов</w:t>
            </w:r>
          </w:p>
          <w:p w14:paraId="05C2BC5C" w14:textId="01FB78E0" w:rsidR="007F4178" w:rsidRPr="004937AE" w:rsidRDefault="0081747E" w:rsidP="005945DB">
            <w:pPr>
              <w:pStyle w:val="a"/>
            </w:pPr>
            <w:r>
              <w:t>Английский: Кандидатский минимум</w:t>
            </w:r>
          </w:p>
        </w:tc>
      </w:tr>
    </w:tbl>
    <w:p w14:paraId="58B70D6E" w14:textId="47713CA8" w:rsidR="00CD5DD5" w:rsidRPr="00900889" w:rsidRDefault="007F4178" w:rsidP="00CD5DD5">
      <w:pPr>
        <w:pStyle w:val="1"/>
        <w:rPr>
          <w:sz w:val="28"/>
        </w:rPr>
      </w:pPr>
      <w:r w:rsidRPr="00900889">
        <w:rPr>
          <w:sz w:val="28"/>
        </w:rPr>
        <w:t>Немного обо мне</w:t>
      </w:r>
    </w:p>
    <w:p w14:paraId="6FAA4E37" w14:textId="5E4E229F" w:rsidR="003A2066" w:rsidRPr="00F242B1" w:rsidRDefault="00F242B1" w:rsidP="00F242B1">
      <w:pPr>
        <w:spacing w:after="0"/>
        <w:ind w:left="57" w:firstLine="680"/>
        <w:jc w:val="both"/>
        <w:rPr>
          <w:rFonts w:ascii="Calibri" w:eastAsia="Times New Roman" w:hAnsi="Calibri" w:cs="Calibri"/>
          <w:color w:val="595959"/>
          <w:lang w:eastAsia="ru-RU"/>
        </w:rPr>
      </w:pPr>
      <w:r w:rsidRPr="00F242B1">
        <w:rPr>
          <w:rFonts w:ascii="Calibri" w:eastAsia="Times New Roman" w:hAnsi="Calibri" w:cs="Calibri"/>
          <w:color w:val="595959"/>
          <w:lang w:eastAsia="ru-RU"/>
        </w:rPr>
        <w:t xml:space="preserve">Я </w:t>
      </w:r>
      <w:r w:rsidR="00A96063">
        <w:rPr>
          <w:rFonts w:ascii="Calibri" w:eastAsia="Times New Roman" w:hAnsi="Calibri" w:cs="Calibri"/>
          <w:color w:val="595959"/>
          <w:lang w:eastAsia="ru-RU"/>
        </w:rPr>
        <w:t xml:space="preserve">ищу работу с возможностью удаленки, коллектив, стремящий к развитию и автоматизации задач. </w:t>
      </w:r>
      <w:r w:rsidRPr="00F242B1">
        <w:rPr>
          <w:rFonts w:ascii="Calibri" w:eastAsia="Times New Roman" w:hAnsi="Calibri" w:cs="Calibri"/>
          <w:color w:val="595959"/>
          <w:lang w:eastAsia="ru-RU"/>
        </w:rPr>
        <w:t xml:space="preserve">Мой опыт работы включает </w:t>
      </w:r>
      <w:r w:rsidR="00A96063">
        <w:rPr>
          <w:rFonts w:ascii="Calibri" w:eastAsia="Times New Roman" w:hAnsi="Calibri" w:cs="Calibri"/>
          <w:color w:val="595959"/>
          <w:lang w:eastAsia="ru-RU"/>
        </w:rPr>
        <w:t xml:space="preserve">разработку и тестирование на </w:t>
      </w:r>
      <w:r w:rsidR="00A96063">
        <w:rPr>
          <w:rFonts w:ascii="Calibri" w:eastAsia="Times New Roman" w:hAnsi="Calibri" w:cs="Calibri"/>
          <w:color w:val="595959"/>
          <w:lang w:val="en-US" w:eastAsia="ru-RU"/>
        </w:rPr>
        <w:t>python</w:t>
      </w:r>
      <w:r w:rsidR="00A96063">
        <w:rPr>
          <w:rFonts w:ascii="Calibri" w:eastAsia="Times New Roman" w:hAnsi="Calibri" w:cs="Calibri"/>
          <w:color w:val="595959"/>
          <w:lang w:eastAsia="ru-RU"/>
        </w:rPr>
        <w:t xml:space="preserve">, написание </w:t>
      </w:r>
      <w:proofErr w:type="spellStart"/>
      <w:r w:rsidR="00A96063">
        <w:rPr>
          <w:rFonts w:ascii="Calibri" w:eastAsia="Times New Roman" w:hAnsi="Calibri" w:cs="Calibri"/>
          <w:color w:val="595959"/>
          <w:lang w:eastAsia="ru-RU"/>
        </w:rPr>
        <w:t>автотестов</w:t>
      </w:r>
      <w:proofErr w:type="spellEnd"/>
      <w:r w:rsidR="00A96063">
        <w:rPr>
          <w:rFonts w:ascii="Calibri" w:eastAsia="Times New Roman" w:hAnsi="Calibri" w:cs="Calibri"/>
          <w:color w:val="595959"/>
          <w:lang w:eastAsia="ru-RU"/>
        </w:rPr>
        <w:t xml:space="preserve">, скриптов автоматизации на </w:t>
      </w:r>
      <w:r w:rsidR="00A96063">
        <w:rPr>
          <w:rFonts w:ascii="Calibri" w:eastAsia="Times New Roman" w:hAnsi="Calibri" w:cs="Calibri"/>
          <w:color w:val="595959"/>
          <w:lang w:val="en-US" w:eastAsia="ru-RU"/>
        </w:rPr>
        <w:t>shell</w:t>
      </w:r>
      <w:r w:rsidR="00A96063" w:rsidRPr="00A96063">
        <w:rPr>
          <w:rFonts w:ascii="Calibri" w:eastAsia="Times New Roman" w:hAnsi="Calibri" w:cs="Calibri"/>
          <w:color w:val="595959"/>
          <w:lang w:eastAsia="ru-RU"/>
        </w:rPr>
        <w:t xml:space="preserve">, </w:t>
      </w:r>
      <w:r w:rsidR="00A96063">
        <w:rPr>
          <w:rFonts w:ascii="Calibri" w:eastAsia="Times New Roman" w:hAnsi="Calibri" w:cs="Calibri"/>
          <w:color w:val="595959"/>
          <w:lang w:eastAsia="ru-RU"/>
        </w:rPr>
        <w:t xml:space="preserve">поддержание среды в </w:t>
      </w:r>
      <w:proofErr w:type="spellStart"/>
      <w:r w:rsidRPr="00F242B1">
        <w:rPr>
          <w:rFonts w:ascii="Calibri" w:eastAsia="Times New Roman" w:hAnsi="Calibri" w:cs="Calibri"/>
          <w:color w:val="595959"/>
          <w:lang w:eastAsia="ru-RU"/>
        </w:rPr>
        <w:t>Docker</w:t>
      </w:r>
      <w:proofErr w:type="spellEnd"/>
      <w:r w:rsidR="00A96063">
        <w:rPr>
          <w:rFonts w:ascii="Calibri" w:eastAsia="Times New Roman" w:hAnsi="Calibri" w:cs="Calibri"/>
          <w:color w:val="595959"/>
          <w:lang w:eastAsia="ru-RU"/>
        </w:rPr>
        <w:t xml:space="preserve"> и развертывание при помощи процессов </w:t>
      </w:r>
      <w:r w:rsidR="00A96063">
        <w:rPr>
          <w:rFonts w:ascii="Calibri" w:eastAsia="Times New Roman" w:hAnsi="Calibri" w:cs="Calibri"/>
          <w:color w:val="595959"/>
          <w:lang w:val="en-US" w:eastAsia="ru-RU"/>
        </w:rPr>
        <w:t>ci</w:t>
      </w:r>
      <w:r w:rsidR="00A96063" w:rsidRPr="00A96063">
        <w:rPr>
          <w:rFonts w:ascii="Calibri" w:eastAsia="Times New Roman" w:hAnsi="Calibri" w:cs="Calibri"/>
          <w:color w:val="595959"/>
          <w:lang w:eastAsia="ru-RU"/>
        </w:rPr>
        <w:t>/</w:t>
      </w:r>
      <w:r w:rsidR="00A96063">
        <w:rPr>
          <w:rFonts w:ascii="Calibri" w:eastAsia="Times New Roman" w:hAnsi="Calibri" w:cs="Calibri"/>
          <w:color w:val="595959"/>
          <w:lang w:val="en-US" w:eastAsia="ru-RU"/>
        </w:rPr>
        <w:t>cd</w:t>
      </w:r>
      <w:r w:rsidR="00A96063" w:rsidRPr="00A96063">
        <w:rPr>
          <w:rFonts w:ascii="Calibri" w:eastAsia="Times New Roman" w:hAnsi="Calibri" w:cs="Calibri"/>
          <w:color w:val="595959"/>
          <w:lang w:eastAsia="ru-RU"/>
        </w:rPr>
        <w:t>.</w:t>
      </w:r>
      <w:r w:rsidRPr="00F242B1">
        <w:rPr>
          <w:rFonts w:ascii="Calibri" w:eastAsia="Times New Roman" w:hAnsi="Calibri" w:cs="Calibri"/>
          <w:color w:val="595959"/>
          <w:lang w:eastAsia="ru-RU"/>
        </w:rPr>
        <w:t xml:space="preserve"> </w:t>
      </w:r>
      <w:r w:rsidR="00A96063">
        <w:rPr>
          <w:rFonts w:ascii="Calibri" w:eastAsia="Times New Roman" w:hAnsi="Calibri" w:cs="Calibri"/>
          <w:color w:val="595959"/>
          <w:lang w:eastAsia="ru-RU"/>
        </w:rPr>
        <w:t xml:space="preserve">По большей части работал с </w:t>
      </w:r>
      <w:proofErr w:type="spellStart"/>
      <w:r w:rsidR="00A96063">
        <w:rPr>
          <w:rFonts w:ascii="Calibri" w:eastAsia="Times New Roman" w:hAnsi="Calibri" w:cs="Calibri"/>
          <w:color w:val="595959"/>
          <w:lang w:eastAsia="ru-RU"/>
        </w:rPr>
        <w:t>бд</w:t>
      </w:r>
      <w:proofErr w:type="spellEnd"/>
      <w:r w:rsidR="00A96063">
        <w:rPr>
          <w:rFonts w:ascii="Calibri" w:eastAsia="Times New Roman" w:hAnsi="Calibri" w:cs="Calibri"/>
          <w:color w:val="595959"/>
          <w:lang w:eastAsia="ru-RU"/>
        </w:rPr>
        <w:t xml:space="preserve">, основанными на </w:t>
      </w:r>
      <w:proofErr w:type="spellStart"/>
      <w:r w:rsidR="00A96063">
        <w:rPr>
          <w:rFonts w:ascii="Calibri" w:eastAsia="Times New Roman" w:hAnsi="Calibri" w:cs="Calibri"/>
          <w:color w:val="595959"/>
          <w:lang w:val="en-US" w:eastAsia="ru-RU"/>
        </w:rPr>
        <w:t>postgresql</w:t>
      </w:r>
      <w:proofErr w:type="spellEnd"/>
      <w:r w:rsidR="00A96063" w:rsidRPr="00A96063">
        <w:rPr>
          <w:rFonts w:ascii="Calibri" w:eastAsia="Times New Roman" w:hAnsi="Calibri" w:cs="Calibri"/>
          <w:color w:val="595959"/>
          <w:lang w:eastAsia="ru-RU"/>
        </w:rPr>
        <w:t xml:space="preserve">, </w:t>
      </w:r>
      <w:r w:rsidR="00A96063">
        <w:rPr>
          <w:rFonts w:ascii="Calibri" w:eastAsia="Times New Roman" w:hAnsi="Calibri" w:cs="Calibri"/>
          <w:color w:val="595959"/>
          <w:lang w:eastAsia="ru-RU"/>
        </w:rPr>
        <w:t>с иными архитектурами только в качестве источников. Всесторонне развиваюсь в</w:t>
      </w:r>
      <w:r w:rsidR="00A96063" w:rsidRPr="00F242B1">
        <w:rPr>
          <w:rFonts w:ascii="Calibri" w:eastAsia="Times New Roman" w:hAnsi="Calibri" w:cs="Calibri"/>
          <w:color w:val="595959"/>
          <w:lang w:eastAsia="ru-RU"/>
        </w:rPr>
        <w:t xml:space="preserve"> Школе 21 от </w:t>
      </w:r>
      <w:proofErr w:type="spellStart"/>
      <w:r w:rsidR="00A96063" w:rsidRPr="00F242B1">
        <w:rPr>
          <w:rFonts w:ascii="Calibri" w:eastAsia="Times New Roman" w:hAnsi="Calibri" w:cs="Calibri"/>
          <w:color w:val="595959"/>
          <w:lang w:eastAsia="ru-RU"/>
        </w:rPr>
        <w:t>Сбера</w:t>
      </w:r>
      <w:proofErr w:type="spellEnd"/>
      <w:r w:rsidR="00A96063" w:rsidRPr="00F242B1">
        <w:rPr>
          <w:rFonts w:ascii="Calibri" w:eastAsia="Times New Roman" w:hAnsi="Calibri" w:cs="Calibri"/>
          <w:color w:val="595959"/>
          <w:lang w:eastAsia="ru-RU"/>
        </w:rPr>
        <w:t xml:space="preserve"> </w:t>
      </w:r>
      <w:r w:rsidR="00A96063">
        <w:rPr>
          <w:rFonts w:ascii="Calibri" w:eastAsia="Times New Roman" w:hAnsi="Calibri" w:cs="Calibri"/>
          <w:color w:val="595959"/>
          <w:lang w:eastAsia="ru-RU"/>
        </w:rPr>
        <w:t xml:space="preserve">как разработчик, осваивая различные технологии. </w:t>
      </w:r>
      <w:r w:rsidR="004F45AA">
        <w:rPr>
          <w:rFonts w:ascii="Calibri" w:eastAsia="Times New Roman" w:hAnsi="Calibri" w:cs="Calibri"/>
          <w:color w:val="595959"/>
          <w:lang w:eastAsia="ru-RU"/>
        </w:rPr>
        <w:t xml:space="preserve">Уже закончил основное обучение, но ценность сообщества превыше всего. </w:t>
      </w:r>
      <w:r w:rsidR="00A96063" w:rsidRPr="00F242B1">
        <w:rPr>
          <w:rFonts w:ascii="Calibri" w:eastAsia="Times New Roman" w:hAnsi="Calibri" w:cs="Calibri"/>
          <w:color w:val="595959"/>
          <w:lang w:eastAsia="ru-RU"/>
        </w:rPr>
        <w:t xml:space="preserve">Здесь же руководил </w:t>
      </w:r>
      <w:proofErr w:type="spellStart"/>
      <w:r w:rsidR="00A96063" w:rsidRPr="00F242B1">
        <w:rPr>
          <w:rFonts w:ascii="Calibri" w:eastAsia="Times New Roman" w:hAnsi="Calibri" w:cs="Calibri"/>
          <w:color w:val="595959"/>
          <w:lang w:eastAsia="ru-RU"/>
        </w:rPr>
        <w:t>data</w:t>
      </w:r>
      <w:proofErr w:type="spellEnd"/>
      <w:r w:rsidR="00A96063" w:rsidRPr="00F242B1">
        <w:rPr>
          <w:rFonts w:ascii="Calibri" w:eastAsia="Times New Roman" w:hAnsi="Calibri" w:cs="Calibri"/>
          <w:color w:val="595959"/>
          <w:lang w:eastAsia="ru-RU"/>
        </w:rPr>
        <w:t xml:space="preserve"> </w:t>
      </w:r>
      <w:proofErr w:type="spellStart"/>
      <w:r w:rsidR="00A96063" w:rsidRPr="00F242B1">
        <w:rPr>
          <w:rFonts w:ascii="Calibri" w:eastAsia="Times New Roman" w:hAnsi="Calibri" w:cs="Calibri"/>
          <w:color w:val="595959"/>
          <w:lang w:eastAsia="ru-RU"/>
        </w:rPr>
        <w:t>science</w:t>
      </w:r>
      <w:proofErr w:type="spellEnd"/>
      <w:r w:rsidR="00A96063" w:rsidRPr="00F242B1">
        <w:rPr>
          <w:rFonts w:ascii="Calibri" w:eastAsia="Times New Roman" w:hAnsi="Calibri" w:cs="Calibri"/>
          <w:color w:val="595959"/>
          <w:lang w:eastAsia="ru-RU"/>
        </w:rPr>
        <w:t xml:space="preserve"> клубом</w:t>
      </w:r>
      <w:r w:rsidR="004F45AA">
        <w:rPr>
          <w:rFonts w:ascii="Calibri" w:eastAsia="Times New Roman" w:hAnsi="Calibri" w:cs="Calibri"/>
          <w:color w:val="595959"/>
          <w:lang w:eastAsia="ru-RU"/>
        </w:rPr>
        <w:t xml:space="preserve">, участвовал в </w:t>
      </w:r>
      <w:proofErr w:type="spellStart"/>
      <w:r w:rsidR="004F45AA">
        <w:rPr>
          <w:rFonts w:ascii="Calibri" w:eastAsia="Times New Roman" w:hAnsi="Calibri" w:cs="Calibri"/>
          <w:color w:val="595959"/>
          <w:lang w:eastAsia="ru-RU"/>
        </w:rPr>
        <w:t>хакатонах</w:t>
      </w:r>
      <w:proofErr w:type="spellEnd"/>
      <w:r w:rsidR="004F45AA">
        <w:rPr>
          <w:rFonts w:ascii="Calibri" w:eastAsia="Times New Roman" w:hAnsi="Calibri" w:cs="Calibri"/>
          <w:color w:val="595959"/>
          <w:lang w:eastAsia="ru-RU"/>
        </w:rPr>
        <w:t xml:space="preserve">. </w:t>
      </w:r>
      <w:r w:rsidRPr="00F242B1">
        <w:rPr>
          <w:rFonts w:ascii="Calibri" w:eastAsia="Times New Roman" w:hAnsi="Calibri" w:cs="Calibri"/>
          <w:color w:val="595959"/>
          <w:lang w:eastAsia="ru-RU"/>
        </w:rPr>
        <w:t xml:space="preserve">Более подробную информацию обо мне можно найти в </w:t>
      </w:r>
      <w:r w:rsidR="004F45AA" w:rsidRPr="00F242B1">
        <w:rPr>
          <w:rFonts w:ascii="Calibri" w:eastAsia="Times New Roman" w:hAnsi="Calibri" w:cs="Calibri"/>
          <w:color w:val="595959"/>
          <w:lang w:eastAsia="ru-RU"/>
        </w:rPr>
        <w:t xml:space="preserve">профиле на </w:t>
      </w:r>
      <w:proofErr w:type="spellStart"/>
      <w:r w:rsidR="004F45AA" w:rsidRPr="00F242B1">
        <w:rPr>
          <w:rFonts w:ascii="Calibri" w:eastAsia="Times New Roman" w:hAnsi="Calibri" w:cs="Calibri"/>
          <w:color w:val="595959"/>
          <w:lang w:eastAsia="ru-RU"/>
        </w:rPr>
        <w:t>GitHub</w:t>
      </w:r>
      <w:proofErr w:type="spellEnd"/>
      <w:r w:rsidR="004F45AA" w:rsidRPr="00F242B1">
        <w:rPr>
          <w:rFonts w:ascii="Calibri" w:eastAsia="Times New Roman" w:hAnsi="Calibri" w:cs="Calibri"/>
          <w:color w:val="595959"/>
          <w:lang w:eastAsia="ru-RU"/>
        </w:rPr>
        <w:t>: [</w:t>
      </w:r>
      <w:hyperlink r:id="rId19" w:history="1">
        <w:r w:rsidR="004F45AA" w:rsidRPr="000B12B3">
          <w:rPr>
            <w:rStyle w:val="afffe"/>
            <w:rFonts w:ascii="Calibri" w:eastAsia="Times New Roman" w:hAnsi="Calibri" w:cs="Calibri"/>
            <w:lang w:eastAsia="ru-RU"/>
          </w:rPr>
          <w:t>https://github.com/karnaksp</w:t>
        </w:r>
      </w:hyperlink>
      <w:r w:rsidR="004F45AA" w:rsidRPr="00F242B1">
        <w:rPr>
          <w:rFonts w:ascii="Calibri" w:eastAsia="Times New Roman" w:hAnsi="Calibri" w:cs="Calibri"/>
          <w:color w:val="595959"/>
          <w:lang w:eastAsia="ru-RU"/>
        </w:rPr>
        <w:t>]</w:t>
      </w:r>
      <w:r w:rsidR="004F45AA">
        <w:rPr>
          <w:rFonts w:ascii="Calibri" w:eastAsia="Times New Roman" w:hAnsi="Calibri" w:cs="Calibri"/>
          <w:color w:val="595959"/>
          <w:lang w:eastAsia="ru-RU"/>
        </w:rPr>
        <w:t xml:space="preserve">, а ознакомиться с открытыми проектами в </w:t>
      </w:r>
      <w:r w:rsidRPr="00F242B1">
        <w:rPr>
          <w:rFonts w:ascii="Calibri" w:eastAsia="Times New Roman" w:hAnsi="Calibri" w:cs="Calibri"/>
          <w:color w:val="595959"/>
          <w:lang w:eastAsia="ru-RU"/>
        </w:rPr>
        <w:t>портфолио [</w:t>
      </w:r>
      <w:hyperlink r:id="rId20" w:history="1">
        <w:r w:rsidRPr="000B12B3">
          <w:rPr>
            <w:rStyle w:val="afffe"/>
            <w:rFonts w:ascii="Calibri" w:eastAsia="Times New Roman" w:hAnsi="Calibri" w:cs="Calibri"/>
            <w:lang w:eastAsia="ru-RU"/>
          </w:rPr>
          <w:t>https://www.datascienceportfol.io/karnaksp</w:t>
        </w:r>
      </w:hyperlink>
      <w:r w:rsidRPr="00F242B1">
        <w:rPr>
          <w:rFonts w:ascii="Calibri" w:eastAsia="Times New Roman" w:hAnsi="Calibri" w:cs="Calibri"/>
          <w:color w:val="595959"/>
          <w:lang w:eastAsia="ru-RU"/>
        </w:rPr>
        <w:t>]</w:t>
      </w:r>
      <w:r w:rsidR="004F45AA">
        <w:rPr>
          <w:rFonts w:ascii="Calibri" w:eastAsia="Times New Roman" w:hAnsi="Calibri" w:cs="Calibri"/>
          <w:color w:val="595959"/>
          <w:lang w:eastAsia="ru-RU"/>
        </w:rPr>
        <w:t>.</w:t>
      </w:r>
    </w:p>
    <w:sectPr w:rsidR="003A2066" w:rsidRPr="00F242B1" w:rsidSect="00AD221D">
      <w:type w:val="continuous"/>
      <w:pgSz w:w="11906" w:h="16838" w:code="9"/>
      <w:pgMar w:top="737" w:right="1021" w:bottom="851" w:left="1021" w:header="578" w:footer="720" w:gutter="0"/>
      <w:pgBorders w:offsetFrom="page">
        <w:top w:val="single" w:sz="12" w:space="24" w:color="FFFFFF" w:themeColor="background1"/>
        <w:left w:val="single" w:sz="12" w:space="24" w:color="FFFFFF" w:themeColor="background1"/>
        <w:bottom w:val="single" w:sz="12" w:space="24" w:color="FFFFFF" w:themeColor="background1"/>
        <w:right w:val="single" w:sz="12" w:space="24" w:color="FFFFFF" w:themeColor="background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2B95" w14:textId="77777777" w:rsidR="00C85AE1" w:rsidRDefault="00C85AE1" w:rsidP="00725803">
      <w:pPr>
        <w:spacing w:after="0"/>
      </w:pPr>
      <w:r>
        <w:separator/>
      </w:r>
    </w:p>
  </w:endnote>
  <w:endnote w:type="continuationSeparator" w:id="0">
    <w:p w14:paraId="215D0F8C" w14:textId="77777777" w:rsidR="00C85AE1" w:rsidRDefault="00C85AE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53074"/>
      <w:docPartObj>
        <w:docPartGallery w:val="Page Numbers (Bottom of Page)"/>
        <w:docPartUnique/>
      </w:docPartObj>
    </w:sdtPr>
    <w:sdtEndPr/>
    <w:sdtContent>
      <w:p w14:paraId="54C47C6A" w14:textId="5EFB3B4D" w:rsidR="00AB504C" w:rsidRDefault="00AB50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549">
          <w:rPr>
            <w:noProof/>
          </w:rPr>
          <w:t>2</w:t>
        </w:r>
        <w:r>
          <w:fldChar w:fldCharType="end"/>
        </w:r>
      </w:p>
    </w:sdtContent>
  </w:sdt>
  <w:p w14:paraId="05CECAD2" w14:textId="2B96D70B" w:rsidR="005A4A49" w:rsidRDefault="005A4A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8171954"/>
      <w:docPartObj>
        <w:docPartGallery w:val="Page Numbers (Bottom of Page)"/>
        <w:docPartUnique/>
      </w:docPartObj>
    </w:sdtPr>
    <w:sdtEndPr/>
    <w:sdtContent>
      <w:p w14:paraId="70A7C3C9" w14:textId="3921BDD4" w:rsidR="00AB504C" w:rsidRDefault="00AB50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C39">
          <w:rPr>
            <w:noProof/>
          </w:rPr>
          <w:t>1</w:t>
        </w:r>
        <w:r>
          <w:fldChar w:fldCharType="end"/>
        </w:r>
      </w:p>
    </w:sdtContent>
  </w:sdt>
  <w:p w14:paraId="3F42619E" w14:textId="77777777" w:rsidR="00AB504C" w:rsidRDefault="00AB50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FFEA" w14:textId="77777777" w:rsidR="00C85AE1" w:rsidRDefault="00C85AE1" w:rsidP="00725803">
      <w:pPr>
        <w:spacing w:after="0"/>
      </w:pPr>
      <w:r>
        <w:separator/>
      </w:r>
    </w:p>
  </w:footnote>
  <w:footnote w:type="continuationSeparator" w:id="0">
    <w:p w14:paraId="5C2D60C7" w14:textId="77777777" w:rsidR="00C85AE1" w:rsidRDefault="00C85AE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D58B4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F63"/>
    <w:rsid w:val="00003C39"/>
    <w:rsid w:val="000058E3"/>
    <w:rsid w:val="00023288"/>
    <w:rsid w:val="00025E77"/>
    <w:rsid w:val="00027312"/>
    <w:rsid w:val="00027463"/>
    <w:rsid w:val="00040052"/>
    <w:rsid w:val="00040F6F"/>
    <w:rsid w:val="00053C6B"/>
    <w:rsid w:val="00062407"/>
    <w:rsid w:val="000645F2"/>
    <w:rsid w:val="00082F03"/>
    <w:rsid w:val="000835A0"/>
    <w:rsid w:val="000934A2"/>
    <w:rsid w:val="000B12B3"/>
    <w:rsid w:val="000B2CEE"/>
    <w:rsid w:val="000C056A"/>
    <w:rsid w:val="00104F43"/>
    <w:rsid w:val="0018280E"/>
    <w:rsid w:val="00190617"/>
    <w:rsid w:val="001B0955"/>
    <w:rsid w:val="0020308E"/>
    <w:rsid w:val="00227784"/>
    <w:rsid w:val="0023705D"/>
    <w:rsid w:val="00250A31"/>
    <w:rsid w:val="00251C13"/>
    <w:rsid w:val="00252C10"/>
    <w:rsid w:val="002856EE"/>
    <w:rsid w:val="002875A2"/>
    <w:rsid w:val="002922D0"/>
    <w:rsid w:val="002A0C82"/>
    <w:rsid w:val="002C6C25"/>
    <w:rsid w:val="002D6359"/>
    <w:rsid w:val="002F2350"/>
    <w:rsid w:val="00314307"/>
    <w:rsid w:val="0034084C"/>
    <w:rsid w:val="00340B03"/>
    <w:rsid w:val="00347C41"/>
    <w:rsid w:val="00362107"/>
    <w:rsid w:val="00380AE7"/>
    <w:rsid w:val="00385F69"/>
    <w:rsid w:val="00393D56"/>
    <w:rsid w:val="003A2066"/>
    <w:rsid w:val="003A282B"/>
    <w:rsid w:val="003A6943"/>
    <w:rsid w:val="003D0CD0"/>
    <w:rsid w:val="003E5C0E"/>
    <w:rsid w:val="003F516A"/>
    <w:rsid w:val="00402C11"/>
    <w:rsid w:val="00410BA2"/>
    <w:rsid w:val="00424D5A"/>
    <w:rsid w:val="00434074"/>
    <w:rsid w:val="0043785C"/>
    <w:rsid w:val="00444167"/>
    <w:rsid w:val="00447584"/>
    <w:rsid w:val="00463C3B"/>
    <w:rsid w:val="004650C3"/>
    <w:rsid w:val="004660DF"/>
    <w:rsid w:val="004937AE"/>
    <w:rsid w:val="004A4FC1"/>
    <w:rsid w:val="004B62BD"/>
    <w:rsid w:val="004E2970"/>
    <w:rsid w:val="004F45AA"/>
    <w:rsid w:val="005026DD"/>
    <w:rsid w:val="00513EFC"/>
    <w:rsid w:val="0052113B"/>
    <w:rsid w:val="00564951"/>
    <w:rsid w:val="00573BF9"/>
    <w:rsid w:val="005A0F83"/>
    <w:rsid w:val="005A2F14"/>
    <w:rsid w:val="005A45F8"/>
    <w:rsid w:val="005A4A49"/>
    <w:rsid w:val="005B1D68"/>
    <w:rsid w:val="005D5DCE"/>
    <w:rsid w:val="00611B37"/>
    <w:rsid w:val="00617054"/>
    <w:rsid w:val="006252B4"/>
    <w:rsid w:val="006279FC"/>
    <w:rsid w:val="00636149"/>
    <w:rsid w:val="00640D24"/>
    <w:rsid w:val="00646BA2"/>
    <w:rsid w:val="00651EC3"/>
    <w:rsid w:val="00657149"/>
    <w:rsid w:val="00666CEF"/>
    <w:rsid w:val="00675EA0"/>
    <w:rsid w:val="0068643E"/>
    <w:rsid w:val="006A033F"/>
    <w:rsid w:val="006C08A0"/>
    <w:rsid w:val="006C47D8"/>
    <w:rsid w:val="006D2D08"/>
    <w:rsid w:val="006F26A2"/>
    <w:rsid w:val="0070237E"/>
    <w:rsid w:val="00725803"/>
    <w:rsid w:val="00725CB5"/>
    <w:rsid w:val="007307A3"/>
    <w:rsid w:val="0073246E"/>
    <w:rsid w:val="00751D23"/>
    <w:rsid w:val="00752315"/>
    <w:rsid w:val="00755D70"/>
    <w:rsid w:val="007609ED"/>
    <w:rsid w:val="007C7D89"/>
    <w:rsid w:val="007D28FD"/>
    <w:rsid w:val="007E73DE"/>
    <w:rsid w:val="007F4178"/>
    <w:rsid w:val="00815CD7"/>
    <w:rsid w:val="0081747E"/>
    <w:rsid w:val="00836589"/>
    <w:rsid w:val="00857E6B"/>
    <w:rsid w:val="00867549"/>
    <w:rsid w:val="008803B2"/>
    <w:rsid w:val="008968C4"/>
    <w:rsid w:val="008D08E1"/>
    <w:rsid w:val="008D0B57"/>
    <w:rsid w:val="008D7C1C"/>
    <w:rsid w:val="008E6D1F"/>
    <w:rsid w:val="00900889"/>
    <w:rsid w:val="00910910"/>
    <w:rsid w:val="0092291B"/>
    <w:rsid w:val="00932D92"/>
    <w:rsid w:val="0095272C"/>
    <w:rsid w:val="00972024"/>
    <w:rsid w:val="009B19B3"/>
    <w:rsid w:val="009F04D2"/>
    <w:rsid w:val="009F2BA7"/>
    <w:rsid w:val="009F5EF5"/>
    <w:rsid w:val="009F6DA0"/>
    <w:rsid w:val="00A01182"/>
    <w:rsid w:val="00A016DF"/>
    <w:rsid w:val="00A05EF1"/>
    <w:rsid w:val="00A25A73"/>
    <w:rsid w:val="00A30428"/>
    <w:rsid w:val="00A6111A"/>
    <w:rsid w:val="00A80896"/>
    <w:rsid w:val="00A936F8"/>
    <w:rsid w:val="00A95701"/>
    <w:rsid w:val="00A96063"/>
    <w:rsid w:val="00AA14BE"/>
    <w:rsid w:val="00AA3E37"/>
    <w:rsid w:val="00AB504C"/>
    <w:rsid w:val="00AD13CB"/>
    <w:rsid w:val="00AD221D"/>
    <w:rsid w:val="00AD3FD8"/>
    <w:rsid w:val="00AE65AB"/>
    <w:rsid w:val="00AF0F04"/>
    <w:rsid w:val="00AF6214"/>
    <w:rsid w:val="00B1320C"/>
    <w:rsid w:val="00B370A8"/>
    <w:rsid w:val="00B85A1B"/>
    <w:rsid w:val="00B92C53"/>
    <w:rsid w:val="00BB0D89"/>
    <w:rsid w:val="00BC7376"/>
    <w:rsid w:val="00BD2010"/>
    <w:rsid w:val="00BD669A"/>
    <w:rsid w:val="00BE7F3D"/>
    <w:rsid w:val="00C13F2B"/>
    <w:rsid w:val="00C3126A"/>
    <w:rsid w:val="00C43D65"/>
    <w:rsid w:val="00C65946"/>
    <w:rsid w:val="00C66420"/>
    <w:rsid w:val="00C84833"/>
    <w:rsid w:val="00C85AE1"/>
    <w:rsid w:val="00C9044F"/>
    <w:rsid w:val="00C933A2"/>
    <w:rsid w:val="00CB7F63"/>
    <w:rsid w:val="00CD5DD5"/>
    <w:rsid w:val="00CD7E9F"/>
    <w:rsid w:val="00CF1DD5"/>
    <w:rsid w:val="00D2420D"/>
    <w:rsid w:val="00D30382"/>
    <w:rsid w:val="00D323C7"/>
    <w:rsid w:val="00D413F9"/>
    <w:rsid w:val="00D44E50"/>
    <w:rsid w:val="00D87548"/>
    <w:rsid w:val="00D90060"/>
    <w:rsid w:val="00D92B95"/>
    <w:rsid w:val="00DC0352"/>
    <w:rsid w:val="00DC63AB"/>
    <w:rsid w:val="00DD0AFE"/>
    <w:rsid w:val="00DE2820"/>
    <w:rsid w:val="00E03F71"/>
    <w:rsid w:val="00E154B5"/>
    <w:rsid w:val="00E232F0"/>
    <w:rsid w:val="00E260EB"/>
    <w:rsid w:val="00E52791"/>
    <w:rsid w:val="00E530AF"/>
    <w:rsid w:val="00E63355"/>
    <w:rsid w:val="00E6672E"/>
    <w:rsid w:val="00E66A81"/>
    <w:rsid w:val="00E83195"/>
    <w:rsid w:val="00E91FEC"/>
    <w:rsid w:val="00E94D1D"/>
    <w:rsid w:val="00EA4989"/>
    <w:rsid w:val="00EA7CE0"/>
    <w:rsid w:val="00EC41BE"/>
    <w:rsid w:val="00EE3967"/>
    <w:rsid w:val="00F00A4F"/>
    <w:rsid w:val="00F0779B"/>
    <w:rsid w:val="00F14032"/>
    <w:rsid w:val="00F20F1C"/>
    <w:rsid w:val="00F242B1"/>
    <w:rsid w:val="00F32915"/>
    <w:rsid w:val="00F33CD8"/>
    <w:rsid w:val="00F62959"/>
    <w:rsid w:val="00F865D9"/>
    <w:rsid w:val="00F930DE"/>
    <w:rsid w:val="00FB4C45"/>
    <w:rsid w:val="00FC0174"/>
    <w:rsid w:val="00FC0F33"/>
    <w:rsid w:val="00FD1DE2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90F87"/>
  <w15:chartTrackingRefBased/>
  <w15:docId w15:val="{D9AB6A0A-1A6D-4AF3-975D-8D338EF1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1FEC"/>
  </w:style>
  <w:style w:type="paragraph" w:styleId="1">
    <w:name w:val="heading 1"/>
    <w:basedOn w:val="a1"/>
    <w:link w:val="10"/>
    <w:uiPriority w:val="9"/>
    <w:qFormat/>
    <w:rsid w:val="00900889"/>
    <w:pPr>
      <w:pBdr>
        <w:top w:val="single" w:sz="4" w:space="3" w:color="A6A6A6" w:themeColor="background1" w:themeShade="A6"/>
      </w:pBdr>
      <w:spacing w:before="120" w:after="6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E530AF"/>
    <w:pPr>
      <w:keepNext/>
      <w:keepLines/>
      <w:spacing w:after="40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0AF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900889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Заголовок 2 Знак"/>
    <w:basedOn w:val="a2"/>
    <w:link w:val="20"/>
    <w:uiPriority w:val="9"/>
    <w:rsid w:val="00E530AF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E530AF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Заголовок Знак"/>
    <w:basedOn w:val="a2"/>
    <w:link w:val="aa"/>
    <w:uiPriority w:val="1"/>
    <w:rsid w:val="00E530AF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semiHidden/>
    <w:rsid w:val="00E530AF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E530AF"/>
    <w:rPr>
      <w:rFonts w:ascii="Times New Roman" w:hAnsi="Times New Roman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99"/>
    <w:semiHidden/>
    <w:unhideWhenUsed/>
    <w:rsid w:val="006C47D8"/>
    <w:pPr>
      <w:spacing w:after="120"/>
    </w:pPr>
  </w:style>
  <w:style w:type="character" w:customStyle="1" w:styleId="affb">
    <w:name w:val="Основной текст Знак"/>
    <w:basedOn w:val="a2"/>
    <w:link w:val="affa"/>
    <w:uiPriority w:val="99"/>
    <w:semiHidden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-13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0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0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-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0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0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-520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-530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-5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-5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-63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0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0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7">
    <w:name w:val="List Paragraph"/>
    <w:basedOn w:val="a1"/>
    <w:uiPriority w:val="34"/>
    <w:semiHidden/>
    <w:unhideWhenUsed/>
    <w:qFormat/>
    <w:rsid w:val="006C47D8"/>
    <w:pPr>
      <w:ind w:left="720"/>
      <w:contextualSpacing/>
    </w:pPr>
  </w:style>
  <w:style w:type="table" w:styleId="-1a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121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131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1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1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2a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1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1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1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1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a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1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1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0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5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">
    <w:name w:val="Значки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1e">
    <w:name w:val="Неразрешенное упоминание1"/>
    <w:basedOn w:val="a2"/>
    <w:uiPriority w:val="99"/>
    <w:semiHidden/>
    <w:unhideWhenUsed/>
    <w:rsid w:val="00053C6B"/>
    <w:rPr>
      <w:color w:val="605E5C"/>
      <w:shd w:val="clear" w:color="auto" w:fill="E1DFDD"/>
    </w:rPr>
  </w:style>
  <w:style w:type="character" w:styleId="affffff0">
    <w:name w:val="Unresolved Mention"/>
    <w:basedOn w:val="a2"/>
    <w:uiPriority w:val="99"/>
    <w:semiHidden/>
    <w:unhideWhenUsed/>
    <w:rsid w:val="00027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1-academy.ru/" TargetMode="External"/><Relationship Id="rId18" Type="http://schemas.openxmlformats.org/officeDocument/2006/relationships/hyperlink" Target="https://spacecode.ru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21-school.ru/" TargetMode="External"/><Relationship Id="rId17" Type="http://schemas.openxmlformats.org/officeDocument/2006/relationships/hyperlink" Target="https://axenix.pro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datascienceportfol.io/karnak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piens.solution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github.com/karnaks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arnaksp" TargetMode="External"/><Relationship Id="rId14" Type="http://schemas.openxmlformats.org/officeDocument/2006/relationships/hyperlink" Target="https://practicum.yandex.ru/data-analyst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73;&#1072;&#1083;&#1072;&#1085;&#1089;&#1080;&#1088;&#1086;&#1074;&#1072;&#1085;&#1085;&#1086;&#1077;%20&#1088;&#1077;&#1079;&#1102;&#1084;&#1077;%20(&#1089;&#1086;&#1074;&#1088;&#1077;&#1084;&#1077;&#1085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5FC5CA40864365AFED07768F490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66180-3396-4CB2-AB8B-921C56D8572A}"/>
      </w:docPartPr>
      <w:docPartBody>
        <w:p w:rsidR="006655CF" w:rsidRDefault="005F4C3C" w:rsidP="005F4C3C">
          <w:pPr>
            <w:pStyle w:val="6C5FC5CA40864365AFED07768F490E78"/>
          </w:pPr>
          <w:r w:rsidRPr="00AD3FD8">
            <w:rPr>
              <w:lang w:bidi="ru-RU"/>
            </w:rPr>
            <w:t>Опыт работы</w:t>
          </w:r>
        </w:p>
      </w:docPartBody>
    </w:docPart>
    <w:docPart>
      <w:docPartPr>
        <w:name w:val="D121BDD12DD24172A5B55E80CAF3C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01A5-4117-4292-B886-F9E62E3A0598}"/>
      </w:docPartPr>
      <w:docPartBody>
        <w:p w:rsidR="00FC31F6" w:rsidRDefault="00E239E2" w:rsidP="00E239E2">
          <w:pPr>
            <w:pStyle w:val="D121BDD12DD24172A5B55E80CAF3CC62"/>
          </w:pPr>
          <w:r w:rsidRPr="009D0878">
            <w:rPr>
              <w:lang w:bidi="ru-RU"/>
            </w:rPr>
            <w:t>Адрес</w:t>
          </w:r>
        </w:p>
      </w:docPartBody>
    </w:docPart>
    <w:docPart>
      <w:docPartPr>
        <w:name w:val="4628F90010834936B6F370B98E4AF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BEA2F-64D3-4071-AE56-4A91AD1EEE0F}"/>
      </w:docPartPr>
      <w:docPartBody>
        <w:p w:rsidR="00FC31F6" w:rsidRDefault="00E239E2" w:rsidP="00E239E2">
          <w:pPr>
            <w:pStyle w:val="4628F90010834936B6F370B98E4AF6B9"/>
          </w:pPr>
          <w:r w:rsidRPr="009D0878">
            <w:rPr>
              <w:lang w:bidi="ru-RU"/>
            </w:rPr>
            <w:t>Телефон</w:t>
          </w:r>
        </w:p>
      </w:docPartBody>
    </w:docPart>
    <w:docPart>
      <w:docPartPr>
        <w:name w:val="9CE472CBC1434BEF96BD1CBBF893E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AB1985-5E4C-4FB6-AFDD-F316FBADD21F}"/>
      </w:docPartPr>
      <w:docPartBody>
        <w:p w:rsidR="00FC31F6" w:rsidRDefault="00E239E2" w:rsidP="00E239E2">
          <w:pPr>
            <w:pStyle w:val="9CE472CBC1434BEF96BD1CBBF893EED7"/>
          </w:pPr>
          <w:r w:rsidRPr="009D0878">
            <w:rPr>
              <w:lang w:bidi="ru-RU"/>
            </w:rPr>
            <w:t>Эл. 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E1F"/>
    <w:rsid w:val="00021147"/>
    <w:rsid w:val="00066CDA"/>
    <w:rsid w:val="00154E1D"/>
    <w:rsid w:val="00157902"/>
    <w:rsid w:val="001C68D5"/>
    <w:rsid w:val="00256B08"/>
    <w:rsid w:val="002A10A3"/>
    <w:rsid w:val="002E2E72"/>
    <w:rsid w:val="00342CE0"/>
    <w:rsid w:val="00362107"/>
    <w:rsid w:val="00362C22"/>
    <w:rsid w:val="003A282B"/>
    <w:rsid w:val="004C7410"/>
    <w:rsid w:val="005326AD"/>
    <w:rsid w:val="00546886"/>
    <w:rsid w:val="005A48E5"/>
    <w:rsid w:val="005B52B5"/>
    <w:rsid w:val="005F4C3C"/>
    <w:rsid w:val="00657149"/>
    <w:rsid w:val="006655CF"/>
    <w:rsid w:val="00676D90"/>
    <w:rsid w:val="006E3CFC"/>
    <w:rsid w:val="007406D3"/>
    <w:rsid w:val="007C124E"/>
    <w:rsid w:val="008A5E1F"/>
    <w:rsid w:val="009635F5"/>
    <w:rsid w:val="009C0C52"/>
    <w:rsid w:val="00A90981"/>
    <w:rsid w:val="00B2071B"/>
    <w:rsid w:val="00BC6A87"/>
    <w:rsid w:val="00C235C7"/>
    <w:rsid w:val="00C65946"/>
    <w:rsid w:val="00D417BB"/>
    <w:rsid w:val="00D45DA7"/>
    <w:rsid w:val="00D51F88"/>
    <w:rsid w:val="00D67946"/>
    <w:rsid w:val="00E239E2"/>
    <w:rsid w:val="00EA50DF"/>
    <w:rsid w:val="00EA7CE0"/>
    <w:rsid w:val="00F32915"/>
    <w:rsid w:val="00FC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Times New Roman" w:hAnsi="Times New Roman"/>
      <w:b w:val="0"/>
      <w:i w:val="0"/>
      <w:iCs/>
      <w:color w:val="595959" w:themeColor="text1" w:themeTint="A6"/>
    </w:rPr>
  </w:style>
  <w:style w:type="paragraph" w:customStyle="1" w:styleId="6C5FC5CA40864365AFED07768F490E78">
    <w:name w:val="6C5FC5CA40864365AFED07768F490E78"/>
    <w:rsid w:val="005F4C3C"/>
  </w:style>
  <w:style w:type="paragraph" w:customStyle="1" w:styleId="D121BDD12DD24172A5B55E80CAF3CC62">
    <w:name w:val="D121BDD12DD24172A5B55E80CAF3CC62"/>
    <w:rsid w:val="00E239E2"/>
  </w:style>
  <w:style w:type="paragraph" w:customStyle="1" w:styleId="4628F90010834936B6F370B98E4AF6B9">
    <w:name w:val="4628F90010834936B6F370B98E4AF6B9"/>
    <w:rsid w:val="00E239E2"/>
  </w:style>
  <w:style w:type="paragraph" w:customStyle="1" w:styleId="9CE472CBC1434BEF96BD1CBBF893EED7">
    <w:name w:val="9CE472CBC1434BEF96BD1CBBF893EED7"/>
    <w:rsid w:val="00E239E2"/>
  </w:style>
  <w:style w:type="paragraph" w:customStyle="1" w:styleId="5CF08E4C9FDA4D3989E44D430589FAD0">
    <w:name w:val="5CF08E4C9FDA4D3989E44D430589FAD0"/>
    <w:rsid w:val="00E239E2"/>
  </w:style>
  <w:style w:type="paragraph" w:customStyle="1" w:styleId="DAF1EF4B07484A8CBE747B8D73921C46">
    <w:name w:val="DAF1EF4B07484A8CBE747B8D73921C46"/>
    <w:rsid w:val="00342CE0"/>
  </w:style>
  <w:style w:type="paragraph" w:customStyle="1" w:styleId="48C769B961F643F4BACC085BBDAB80F9">
    <w:name w:val="48C769B961F643F4BACC085BBDAB80F9"/>
    <w:rsid w:val="00342CE0"/>
  </w:style>
  <w:style w:type="paragraph" w:customStyle="1" w:styleId="871304D282814C9185DEC34F4287E49B">
    <w:name w:val="871304D282814C9185DEC34F4287E49B"/>
    <w:rsid w:val="00342CE0"/>
  </w:style>
  <w:style w:type="paragraph" w:customStyle="1" w:styleId="D7AC9A43227C40BFB8272B53B01EA2E4">
    <w:name w:val="D7AC9A43227C40BFB8272B53B01EA2E4"/>
    <w:rsid w:val="00342CE0"/>
  </w:style>
  <w:style w:type="paragraph" w:customStyle="1" w:styleId="0AB0BEE774B74458AD9AAB25BD3116AC">
    <w:name w:val="0AB0BEE774B74458AD9AAB25BD3116AC"/>
    <w:rsid w:val="00342CE0"/>
  </w:style>
  <w:style w:type="paragraph" w:customStyle="1" w:styleId="A2297ECE196A4DDB92232EA237D0B840">
    <w:name w:val="A2297ECE196A4DDB92232EA237D0B840"/>
    <w:rsid w:val="00342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>г. Санкт-Петербург</CompanyAddress>
  <CompanyPhone>+7 924 236 02 83</CompanyPhone>
  <CompanyFax/>
  <CompanyEmail>irinyakov2016@yandex.ru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86B26-EF62-479C-B573-B1E45481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Сбалансированное резюме (современное оформление)</Template>
  <TotalTime>338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Ириняков</cp:lastModifiedBy>
  <cp:revision>16</cp:revision>
  <cp:lastPrinted>2024-02-28T13:49:00Z</cp:lastPrinted>
  <dcterms:created xsi:type="dcterms:W3CDTF">2023-09-16T12:37:00Z</dcterms:created>
  <dcterms:modified xsi:type="dcterms:W3CDTF">2025-02-14T07:29:00Z</dcterms:modified>
  <cp:category/>
  <cp:contentStatus>https://github.com/karnaksp</cp:contentStatus>
</cp:coreProperties>
</file>